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horzAnchor="page" w:tblpX="965" w:tblpY="2382"/>
        <w:tblOverlap w:val="never"/>
        <w:tblW w:w="10783" w:type="dxa"/>
        <w:tblLayout w:type="fixed"/>
        <w:tblCellMar>
          <w:left w:w="284" w:type="dxa"/>
          <w:bottom w:w="284" w:type="dxa"/>
          <w:right w:w="-1" w:type="dxa"/>
        </w:tblCellMar>
        <w:tblLook w:val="01E0"/>
      </w:tblPr>
      <w:tblGrid>
        <w:gridCol w:w="5471"/>
        <w:gridCol w:w="5312"/>
      </w:tblGrid>
      <w:tr w:rsidR="002761BA" w:rsidRPr="00E45366" w:rsidTr="00525441">
        <w:trPr>
          <w:trHeight w:hRule="exact" w:val="2319"/>
        </w:trPr>
        <w:tc>
          <w:tcPr>
            <w:tcW w:w="10783" w:type="dxa"/>
            <w:gridSpan w:val="2"/>
            <w:tcMar>
              <w:top w:w="0" w:type="dxa"/>
              <w:bottom w:w="0" w:type="dxa"/>
            </w:tcMar>
          </w:tcPr>
          <w:p w:rsidR="002761BA" w:rsidRPr="00E45366" w:rsidRDefault="00E45366" w:rsidP="00525441">
            <w:pPr>
              <w:pStyle w:val="Normal-ForsideOverskrift"/>
              <w:rPr>
                <w:sz w:val="28"/>
              </w:rPr>
            </w:pPr>
            <w:bookmarkStart w:id="0" w:name="bmkFldRapportTitel"/>
            <w:r>
              <w:t>Basic DTU Wind Energy controller</w:t>
            </w:r>
            <w:bookmarkEnd w:id="0"/>
          </w:p>
        </w:tc>
      </w:tr>
      <w:tr w:rsidR="002761BA" w:rsidRPr="00E45366" w:rsidTr="00F7510E">
        <w:trPr>
          <w:trHeight w:val="5623"/>
        </w:trPr>
        <w:tc>
          <w:tcPr>
            <w:tcW w:w="5471" w:type="dxa"/>
            <w:tcMar>
              <w:top w:w="0" w:type="dxa"/>
              <w:bottom w:w="0" w:type="dxa"/>
            </w:tcMar>
          </w:tcPr>
          <w:p w:rsidR="002761BA" w:rsidRPr="00E45366" w:rsidRDefault="002761BA" w:rsidP="00525441">
            <w:pPr>
              <w:jc w:val="right"/>
            </w:pPr>
          </w:p>
        </w:tc>
        <w:tc>
          <w:tcPr>
            <w:tcW w:w="5312" w:type="dxa"/>
            <w:shd w:val="clear" w:color="auto" w:fill="99CC33"/>
            <w:tcMar>
              <w:top w:w="0" w:type="dxa"/>
              <w:left w:w="0" w:type="dxa"/>
              <w:bottom w:w="0" w:type="dxa"/>
            </w:tcMar>
          </w:tcPr>
          <w:p w:rsidR="002761BA" w:rsidRPr="00E45366" w:rsidRDefault="002761BA" w:rsidP="00525441">
            <w:pPr>
              <w:jc w:val="right"/>
            </w:pPr>
          </w:p>
        </w:tc>
      </w:tr>
      <w:tr w:rsidR="002761BA" w:rsidRPr="00E45366" w:rsidTr="00525441">
        <w:trPr>
          <w:trHeight w:val="6035"/>
        </w:trPr>
        <w:tc>
          <w:tcPr>
            <w:tcW w:w="5471" w:type="dxa"/>
            <w:tcMar>
              <w:top w:w="0" w:type="dxa"/>
              <w:bottom w:w="0" w:type="dxa"/>
            </w:tcMar>
          </w:tcPr>
          <w:p w:rsidR="002761BA" w:rsidRPr="00E45366" w:rsidRDefault="002761BA" w:rsidP="00525441">
            <w:pPr>
              <w:pStyle w:val="Normal-Forfatter"/>
            </w:pPr>
          </w:p>
          <w:p w:rsidR="002761BA" w:rsidRPr="00E45366" w:rsidRDefault="00E45366" w:rsidP="00525441">
            <w:pPr>
              <w:pStyle w:val="Normal-Forfatter"/>
            </w:pPr>
            <w:bookmarkStart w:id="1" w:name="bmkFldForfatter"/>
            <w:r>
              <w:t>Morten Hartvig Hansen and Lars Christian Henriksen</w:t>
            </w:r>
            <w:bookmarkEnd w:id="1"/>
          </w:p>
          <w:p w:rsidR="002761BA" w:rsidRPr="00E45366" w:rsidRDefault="00E45366" w:rsidP="0066479B">
            <w:pPr>
              <w:pStyle w:val="Rapportnummer"/>
              <w:framePr w:hSpace="0" w:wrap="auto" w:vAnchor="margin" w:hAnchor="text" w:xAlign="left" w:yAlign="inline"/>
              <w:suppressOverlap w:val="0"/>
            </w:pPr>
            <w:bookmarkStart w:id="2" w:name="bmkFldRapportnummer"/>
            <w:r>
              <w:t>DTU Wind Energy E-0018</w:t>
            </w:r>
            <w:bookmarkEnd w:id="2"/>
          </w:p>
          <w:p w:rsidR="0066479B" w:rsidRPr="00E45366" w:rsidRDefault="00E45366" w:rsidP="0066479B">
            <w:pPr>
              <w:pStyle w:val="Udgivelsesdato"/>
              <w:framePr w:hSpace="0" w:wrap="auto" w:vAnchor="margin" w:hAnchor="text" w:xAlign="left" w:yAlign="inline"/>
              <w:suppressOverlap w:val="0"/>
            </w:pPr>
            <w:bookmarkStart w:id="3" w:name="bmkFldUdgivelsesdato"/>
            <w:r>
              <w:t>January 2013</w:t>
            </w:r>
            <w:bookmarkEnd w:id="3"/>
          </w:p>
        </w:tc>
        <w:tc>
          <w:tcPr>
            <w:tcW w:w="5312" w:type="dxa"/>
            <w:tcMar>
              <w:top w:w="0" w:type="dxa"/>
              <w:left w:w="0" w:type="dxa"/>
              <w:bottom w:w="0" w:type="dxa"/>
            </w:tcMar>
          </w:tcPr>
          <w:p w:rsidR="002761BA" w:rsidRPr="00E45366" w:rsidRDefault="00C80DC2" w:rsidP="00525441">
            <w:pPr>
              <w:jc w:val="center"/>
              <w:rPr>
                <w:sz w:val="28"/>
              </w:rPr>
            </w:pPr>
            <w:r w:rsidRPr="00E45366">
              <w:rPr>
                <w:noProof/>
                <w:sz w:val="28"/>
                <w:lang w:val="en-US" w:eastAsia="en-US"/>
              </w:rPr>
              <w:drawing>
                <wp:inline distT="0" distB="0" distL="0" distR="0">
                  <wp:extent cx="3994785" cy="3850005"/>
                  <wp:effectExtent l="19050" t="0" r="5715" b="0"/>
                  <wp:docPr id="1" name="Picture 1" descr="vindmoell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ndmoell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785" cy="3850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E32" w:rsidRPr="00E45366" w:rsidRDefault="007D4E32" w:rsidP="00CA55BC"/>
    <w:p w:rsidR="002761BA" w:rsidRPr="00E45366" w:rsidRDefault="00D35B9D" w:rsidP="00E45366">
      <w:pPr>
        <w:tabs>
          <w:tab w:val="left" w:pos="5239"/>
        </w:tabs>
      </w:pPr>
      <w:r w:rsidRPr="00E45366">
        <w:br w:type="page"/>
      </w:r>
      <w:r w:rsidR="00E45366" w:rsidRPr="00E45366">
        <w:lastRenderedPageBreak/>
        <w:tab/>
      </w:r>
    </w:p>
    <w:tbl>
      <w:tblPr>
        <w:tblW w:w="0" w:type="auto"/>
        <w:tblBorders>
          <w:insideV w:val="single" w:sz="4" w:space="0" w:color="auto"/>
        </w:tblBorders>
        <w:tblLook w:val="0000"/>
      </w:tblPr>
      <w:tblGrid>
        <w:gridCol w:w="5512"/>
        <w:gridCol w:w="2782"/>
      </w:tblGrid>
      <w:tr w:rsidR="002761BA" w:rsidRPr="00F463AA" w:rsidTr="00393A76">
        <w:trPr>
          <w:trHeight w:hRule="exact" w:val="1134"/>
        </w:trPr>
        <w:tc>
          <w:tcPr>
            <w:tcW w:w="5512" w:type="dxa"/>
          </w:tcPr>
          <w:p w:rsidR="002761BA" w:rsidRPr="00E45366" w:rsidRDefault="00E45366" w:rsidP="00C274F4">
            <w:pPr>
              <w:rPr>
                <w:rStyle w:val="Ledetekst"/>
              </w:rPr>
            </w:pPr>
            <w:bookmarkStart w:id="4" w:name="bmkOvsAuthors_02"/>
            <w:r w:rsidRPr="00E45366">
              <w:rPr>
                <w:rStyle w:val="LedetekstOverskrift"/>
              </w:rPr>
              <w:t>Author (s)</w:t>
            </w:r>
            <w:bookmarkEnd w:id="4"/>
            <w:r w:rsidR="002761BA" w:rsidRPr="00E45366">
              <w:rPr>
                <w:rStyle w:val="LedetekstOverskrift"/>
              </w:rPr>
              <w:t>:</w:t>
            </w:r>
            <w:r w:rsidR="002761BA" w:rsidRPr="00E45366">
              <w:t xml:space="preserve"> </w:t>
            </w:r>
            <w:r w:rsidR="00B24F50" w:rsidRPr="00E45366">
              <w:rPr>
                <w:rStyle w:val="Ledetekst"/>
              </w:rPr>
              <w:fldChar w:fldCharType="begin"/>
            </w:r>
            <w:r w:rsidR="0066479B" w:rsidRPr="00E45366">
              <w:rPr>
                <w:rStyle w:val="Ledetekst"/>
              </w:rPr>
              <w:instrText xml:space="preserve"> STYLEREF  "Normal - Forfatter" </w:instrText>
            </w:r>
            <w:r w:rsidR="00B24F50" w:rsidRPr="00E45366">
              <w:rPr>
                <w:rStyle w:val="Ledetekst"/>
              </w:rPr>
              <w:fldChar w:fldCharType="separate"/>
            </w:r>
            <w:r>
              <w:rPr>
                <w:rStyle w:val="Ledetekst"/>
                <w:noProof/>
              </w:rPr>
              <w:t>Morten Hartvig Hansen and Lars Christian Henriksen</w:t>
            </w:r>
            <w:r w:rsidR="00B24F50" w:rsidRPr="00E45366">
              <w:rPr>
                <w:rStyle w:val="Ledetekst"/>
              </w:rPr>
              <w:fldChar w:fldCharType="end"/>
            </w:r>
          </w:p>
          <w:p w:rsidR="002761BA" w:rsidRPr="00E45366" w:rsidRDefault="00E45366" w:rsidP="00C274F4">
            <w:pPr>
              <w:rPr>
                <w:rStyle w:val="Ledetekst"/>
              </w:rPr>
            </w:pPr>
            <w:bookmarkStart w:id="5" w:name="bmkOvsReportTitle"/>
            <w:r w:rsidRPr="00E45366">
              <w:rPr>
                <w:rStyle w:val="LedetekstOverskrift"/>
              </w:rPr>
              <w:t>Title</w:t>
            </w:r>
            <w:bookmarkEnd w:id="5"/>
            <w:r w:rsidR="002761BA" w:rsidRPr="00E45366">
              <w:rPr>
                <w:rStyle w:val="LedetekstOverskrift"/>
              </w:rPr>
              <w:t>:</w:t>
            </w:r>
            <w:r w:rsidR="002761BA" w:rsidRPr="00E45366">
              <w:t xml:space="preserve"> </w:t>
            </w:r>
            <w:r w:rsidR="00B24F50" w:rsidRPr="00E45366">
              <w:rPr>
                <w:rStyle w:val="Ledetekst"/>
              </w:rPr>
              <w:fldChar w:fldCharType="begin"/>
            </w:r>
            <w:r w:rsidR="0066479B" w:rsidRPr="00E45366">
              <w:rPr>
                <w:rStyle w:val="Ledetekst"/>
              </w:rPr>
              <w:instrText xml:space="preserve"> STYLEREF  "Normal - Forside Overskrift" </w:instrText>
            </w:r>
            <w:r w:rsidR="00B24F50" w:rsidRPr="00E45366">
              <w:rPr>
                <w:rStyle w:val="Ledetekst"/>
              </w:rPr>
              <w:fldChar w:fldCharType="separate"/>
            </w:r>
            <w:r>
              <w:rPr>
                <w:rStyle w:val="Ledetekst"/>
                <w:noProof/>
              </w:rPr>
              <w:t>Basic DTU Wind Energy controller</w:t>
            </w:r>
            <w:r w:rsidR="00B24F50" w:rsidRPr="00E45366">
              <w:rPr>
                <w:rStyle w:val="Ledetekst"/>
              </w:rPr>
              <w:fldChar w:fldCharType="end"/>
            </w:r>
          </w:p>
          <w:p w:rsidR="002761BA" w:rsidRPr="00E45366" w:rsidRDefault="00E45366" w:rsidP="00C274F4">
            <w:pPr>
              <w:rPr>
                <w:b/>
                <w:bCs/>
              </w:rPr>
            </w:pPr>
            <w:bookmarkStart w:id="6" w:name="bmkOvsDepartment"/>
            <w:r w:rsidRPr="00E45366">
              <w:rPr>
                <w:rStyle w:val="LedetekstOverskrift"/>
              </w:rPr>
              <w:t>Department</w:t>
            </w:r>
            <w:bookmarkEnd w:id="6"/>
            <w:r w:rsidR="002761BA" w:rsidRPr="00E45366">
              <w:rPr>
                <w:rStyle w:val="LedetekstOverskrift"/>
              </w:rPr>
              <w:t>:</w:t>
            </w:r>
            <w:r w:rsidR="002761BA" w:rsidRPr="00E45366">
              <w:rPr>
                <w:rStyle w:val="Ledetekst"/>
              </w:rPr>
              <w:t xml:space="preserve"> </w:t>
            </w:r>
            <w:bookmarkStart w:id="7" w:name="bmkOffName"/>
            <w:proofErr w:type="spellStart"/>
            <w:r>
              <w:rPr>
                <w:rStyle w:val="Ledetekst"/>
              </w:rPr>
              <w:t>Institut</w:t>
            </w:r>
            <w:proofErr w:type="spellEnd"/>
            <w:r>
              <w:rPr>
                <w:rStyle w:val="Ledetekst"/>
              </w:rPr>
              <w:t xml:space="preserve"> for </w:t>
            </w:r>
            <w:proofErr w:type="spellStart"/>
            <w:r>
              <w:rPr>
                <w:rStyle w:val="Ledetekst"/>
              </w:rPr>
              <w:t>Vindenergi</w:t>
            </w:r>
            <w:bookmarkEnd w:id="7"/>
            <w:proofErr w:type="spellEnd"/>
          </w:p>
        </w:tc>
        <w:tc>
          <w:tcPr>
            <w:tcW w:w="2782" w:type="dxa"/>
          </w:tcPr>
          <w:p w:rsidR="002761BA" w:rsidRPr="00E45366" w:rsidRDefault="00B24F50" w:rsidP="00525441">
            <w:pPr>
              <w:rPr>
                <w:rStyle w:val="LedetekstOverskrift"/>
                <w:lang w:val="de-DE"/>
              </w:rPr>
            </w:pPr>
            <w:r w:rsidRPr="00E45366">
              <w:rPr>
                <w:rStyle w:val="LedetekstOverskrift"/>
              </w:rPr>
              <w:fldChar w:fldCharType="begin"/>
            </w:r>
            <w:r w:rsidR="00EE4E31" w:rsidRPr="00E45366">
              <w:rPr>
                <w:rStyle w:val="LedetekstOverskrift"/>
                <w:lang w:val="de-DE"/>
              </w:rPr>
              <w:instrText xml:space="preserve"> STYLEREF  Rapportnummer </w:instrText>
            </w:r>
            <w:r w:rsidRPr="00E45366">
              <w:rPr>
                <w:rStyle w:val="LedetekstOverskrift"/>
              </w:rPr>
              <w:fldChar w:fldCharType="separate"/>
            </w:r>
            <w:r w:rsidR="00E45366" w:rsidRPr="00E45366">
              <w:rPr>
                <w:rStyle w:val="LedetekstOverskrift"/>
                <w:noProof/>
                <w:lang w:val="de-DE"/>
              </w:rPr>
              <w:t>DTU Wind Energy E-0018</w:t>
            </w:r>
            <w:r w:rsidRPr="00E45366">
              <w:rPr>
                <w:rStyle w:val="LedetekstOverskrift"/>
              </w:rPr>
              <w:fldChar w:fldCharType="end"/>
            </w:r>
          </w:p>
          <w:p w:rsidR="002761BA" w:rsidRPr="00E45366" w:rsidRDefault="00B24F50" w:rsidP="00525441">
            <w:pPr>
              <w:rPr>
                <w:rStyle w:val="LedetekstOverskrift"/>
                <w:lang w:val="de-DE"/>
              </w:rPr>
            </w:pPr>
            <w:r w:rsidRPr="00E45366">
              <w:rPr>
                <w:rStyle w:val="LedetekstOverskrift"/>
              </w:rPr>
              <w:fldChar w:fldCharType="begin"/>
            </w:r>
            <w:r w:rsidR="00EE4E31" w:rsidRPr="00E45366">
              <w:rPr>
                <w:rStyle w:val="LedetekstOverskrift"/>
                <w:lang w:val="de-DE"/>
              </w:rPr>
              <w:instrText xml:space="preserve"> STYLEREF  Udgivelsesdato </w:instrText>
            </w:r>
            <w:r w:rsidRPr="00E45366">
              <w:rPr>
                <w:rStyle w:val="LedetekstOverskrift"/>
              </w:rPr>
              <w:fldChar w:fldCharType="separate"/>
            </w:r>
            <w:r w:rsidR="00E45366" w:rsidRPr="00E45366">
              <w:rPr>
                <w:rStyle w:val="LedetekstOverskrift"/>
                <w:noProof/>
                <w:lang w:val="de-DE"/>
              </w:rPr>
              <w:t>January 2013</w:t>
            </w:r>
            <w:r w:rsidRPr="00E45366">
              <w:rPr>
                <w:rStyle w:val="LedetekstOverskrift"/>
              </w:rPr>
              <w:fldChar w:fldCharType="end"/>
            </w:r>
          </w:p>
        </w:tc>
      </w:tr>
      <w:tr w:rsidR="002761BA" w:rsidRPr="00F463AA" w:rsidTr="00393A76">
        <w:trPr>
          <w:trHeight w:hRule="exact" w:val="284"/>
        </w:trPr>
        <w:tc>
          <w:tcPr>
            <w:tcW w:w="5512" w:type="dxa"/>
          </w:tcPr>
          <w:p w:rsidR="002761BA" w:rsidRPr="00E45366" w:rsidRDefault="002761BA" w:rsidP="00C274F4">
            <w:pPr>
              <w:rPr>
                <w:b/>
                <w:bCs/>
                <w:lang w:val="de-DE"/>
              </w:rPr>
            </w:pPr>
          </w:p>
        </w:tc>
        <w:tc>
          <w:tcPr>
            <w:tcW w:w="2782" w:type="dxa"/>
          </w:tcPr>
          <w:p w:rsidR="002761BA" w:rsidRPr="00E45366" w:rsidRDefault="002761BA" w:rsidP="00C274F4">
            <w:pPr>
              <w:rPr>
                <w:b/>
                <w:bCs/>
                <w:sz w:val="16"/>
                <w:lang w:val="de-DE"/>
              </w:rPr>
            </w:pPr>
          </w:p>
        </w:tc>
      </w:tr>
      <w:tr w:rsidR="002761BA" w:rsidRPr="00E45366" w:rsidTr="00393A76">
        <w:trPr>
          <w:cantSplit/>
          <w:trHeight w:hRule="exact" w:val="2835"/>
        </w:trPr>
        <w:tc>
          <w:tcPr>
            <w:tcW w:w="5512" w:type="dxa"/>
            <w:vMerge w:val="restart"/>
          </w:tcPr>
          <w:p w:rsidR="002761BA" w:rsidRPr="00E45366" w:rsidRDefault="00E45366" w:rsidP="00525441">
            <w:pPr>
              <w:rPr>
                <w:rStyle w:val="LedetekstOverskrift"/>
              </w:rPr>
            </w:pPr>
            <w:bookmarkStart w:id="8" w:name="bmkOvsSummaryMax"/>
            <w:r w:rsidRPr="00E45366">
              <w:rPr>
                <w:rStyle w:val="LedetekstOverskrift"/>
              </w:rPr>
              <w:t>Summary (max 2000 characters)</w:t>
            </w:r>
            <w:bookmarkEnd w:id="8"/>
            <w:r w:rsidR="002761BA" w:rsidRPr="00E45366">
              <w:rPr>
                <w:rStyle w:val="LedetekstOverskrift"/>
              </w:rPr>
              <w:t>:</w:t>
            </w:r>
          </w:p>
          <w:bookmarkStart w:id="9" w:name="start"/>
          <w:p w:rsidR="002761BA" w:rsidRPr="00E45366" w:rsidRDefault="00B24F50" w:rsidP="00C274F4">
            <w:r w:rsidRPr="00E45366">
              <w:rPr>
                <w:rStyle w:val="Ledetekst"/>
              </w:rPr>
              <w:fldChar w:fldCharType="begin"/>
            </w:r>
            <w:r w:rsidR="006E532C" w:rsidRPr="00E45366">
              <w:rPr>
                <w:rStyle w:val="Ledetekst"/>
              </w:rPr>
              <w:instrText xml:space="preserve"> MACROBUTTON NoName [</w:instrText>
            </w:r>
            <w:bookmarkStart w:id="10" w:name="bmkOvsText"/>
            <w:r w:rsidR="00E45366" w:rsidRPr="00E45366">
              <w:rPr>
                <w:rStyle w:val="Ledetekst"/>
              </w:rPr>
              <w:instrText>Text</w:instrText>
            </w:r>
            <w:bookmarkEnd w:id="10"/>
            <w:r w:rsidR="006E532C" w:rsidRPr="00E45366">
              <w:rPr>
                <w:rStyle w:val="Ledetekst"/>
              </w:rPr>
              <w:instrText>]</w:instrText>
            </w:r>
            <w:r w:rsidRPr="00E45366">
              <w:rPr>
                <w:rStyle w:val="Ledetekst"/>
              </w:rPr>
              <w:fldChar w:fldCharType="end"/>
            </w:r>
            <w:bookmarkEnd w:id="9"/>
          </w:p>
        </w:tc>
        <w:tc>
          <w:tcPr>
            <w:tcW w:w="2782" w:type="dxa"/>
          </w:tcPr>
          <w:p w:rsidR="002761BA" w:rsidRPr="00E45366" w:rsidRDefault="002761BA" w:rsidP="00C274F4">
            <w:pPr>
              <w:rPr>
                <w:rStyle w:val="LedetekstOverskrift"/>
              </w:rPr>
            </w:pPr>
          </w:p>
        </w:tc>
      </w:tr>
      <w:tr w:rsidR="002761BA" w:rsidRPr="00E45366" w:rsidTr="00393A76">
        <w:trPr>
          <w:cantSplit/>
          <w:trHeight w:hRule="exact" w:val="794"/>
        </w:trPr>
        <w:tc>
          <w:tcPr>
            <w:tcW w:w="5512" w:type="dxa"/>
            <w:vMerge/>
          </w:tcPr>
          <w:p w:rsidR="002761BA" w:rsidRPr="00E45366" w:rsidRDefault="002761BA" w:rsidP="00C274F4">
            <w:pPr>
              <w:rPr>
                <w:b/>
                <w:bCs/>
                <w:sz w:val="16"/>
              </w:rPr>
            </w:pPr>
          </w:p>
        </w:tc>
        <w:tc>
          <w:tcPr>
            <w:tcW w:w="2782" w:type="dxa"/>
          </w:tcPr>
          <w:p w:rsidR="002761BA" w:rsidRPr="00E45366" w:rsidRDefault="00E45366" w:rsidP="00525441">
            <w:pPr>
              <w:rPr>
                <w:rStyle w:val="LedetekstOverskrift"/>
              </w:rPr>
            </w:pPr>
            <w:bookmarkStart w:id="11" w:name="bmkOvsContractNo"/>
            <w:r w:rsidRPr="00E45366">
              <w:rPr>
                <w:rStyle w:val="LedetekstOverskrift"/>
              </w:rPr>
              <w:t>Contract no</w:t>
            </w:r>
            <w:bookmarkEnd w:id="11"/>
            <w:r w:rsidR="002761BA" w:rsidRPr="00E45366">
              <w:rPr>
                <w:rStyle w:val="LedetekstOverskrift"/>
              </w:rPr>
              <w:t>.:</w:t>
            </w:r>
          </w:p>
          <w:p w:rsidR="002761BA" w:rsidRPr="00E45366" w:rsidRDefault="00B24F50" w:rsidP="00C274F4">
            <w:pPr>
              <w:rPr>
                <w:sz w:val="16"/>
              </w:rPr>
            </w:pPr>
            <w:r w:rsidRPr="00E45366">
              <w:rPr>
                <w:rStyle w:val="Ledetekst"/>
              </w:rPr>
              <w:fldChar w:fldCharType="begin"/>
            </w:r>
            <w:r w:rsidR="006D44BD" w:rsidRPr="00E45366">
              <w:rPr>
                <w:rStyle w:val="Ledetekst"/>
              </w:rPr>
              <w:instrText xml:space="preserve"> MACROBUTTON NoName [Tekst]</w:instrText>
            </w:r>
            <w:r w:rsidRPr="00E45366">
              <w:rPr>
                <w:rStyle w:val="Ledetekst"/>
              </w:rPr>
              <w:fldChar w:fldCharType="end"/>
            </w:r>
          </w:p>
        </w:tc>
      </w:tr>
      <w:tr w:rsidR="002761BA" w:rsidRPr="00E45366" w:rsidTr="00393A76">
        <w:trPr>
          <w:cantSplit/>
          <w:trHeight w:hRule="exact" w:val="794"/>
        </w:trPr>
        <w:tc>
          <w:tcPr>
            <w:tcW w:w="5512" w:type="dxa"/>
            <w:vMerge/>
          </w:tcPr>
          <w:p w:rsidR="002761BA" w:rsidRPr="00E45366" w:rsidRDefault="002761BA" w:rsidP="00C274F4"/>
        </w:tc>
        <w:tc>
          <w:tcPr>
            <w:tcW w:w="2782" w:type="dxa"/>
          </w:tcPr>
          <w:p w:rsidR="002761BA" w:rsidRPr="00E45366" w:rsidRDefault="00E45366" w:rsidP="00525441">
            <w:pPr>
              <w:rPr>
                <w:rStyle w:val="LedetekstOverskrift"/>
              </w:rPr>
            </w:pPr>
            <w:bookmarkStart w:id="12" w:name="bmkOvsProjectNo"/>
            <w:r w:rsidRPr="00E45366">
              <w:rPr>
                <w:rStyle w:val="LedetekstOverskrift"/>
              </w:rPr>
              <w:t>Project no</w:t>
            </w:r>
            <w:bookmarkEnd w:id="12"/>
            <w:r w:rsidR="002761BA" w:rsidRPr="00E45366">
              <w:rPr>
                <w:rStyle w:val="LedetekstOverskrift"/>
              </w:rPr>
              <w:t>.:</w:t>
            </w:r>
          </w:p>
          <w:p w:rsidR="002761BA" w:rsidRPr="00E45366" w:rsidRDefault="00B24F50" w:rsidP="00C274F4">
            <w:pPr>
              <w:rPr>
                <w:rStyle w:val="Ledetekst"/>
              </w:rPr>
            </w:pPr>
            <w:r w:rsidRPr="00E45366">
              <w:rPr>
                <w:rStyle w:val="Ledetekst"/>
              </w:rPr>
              <w:fldChar w:fldCharType="begin"/>
            </w:r>
            <w:r w:rsidR="006D44BD" w:rsidRPr="00E45366">
              <w:rPr>
                <w:rStyle w:val="Ledetekst"/>
              </w:rPr>
              <w:instrText xml:space="preserve"> MACROBUTTON NoName [Te</w:instrText>
            </w:r>
            <w:r w:rsidR="001A1A70" w:rsidRPr="00E45366">
              <w:rPr>
                <w:rStyle w:val="Ledetekst"/>
              </w:rPr>
              <w:instrText>kst</w:instrText>
            </w:r>
            <w:r w:rsidR="006D44BD" w:rsidRPr="00E45366">
              <w:rPr>
                <w:rStyle w:val="Ledetekst"/>
              </w:rPr>
              <w:instrText>]</w:instrText>
            </w:r>
            <w:r w:rsidRPr="00E45366">
              <w:rPr>
                <w:rStyle w:val="Ledetekst"/>
              </w:rPr>
              <w:fldChar w:fldCharType="end"/>
            </w:r>
          </w:p>
        </w:tc>
      </w:tr>
      <w:tr w:rsidR="002761BA" w:rsidRPr="00E45366" w:rsidTr="00393A76">
        <w:trPr>
          <w:cantSplit/>
          <w:trHeight w:hRule="exact" w:val="794"/>
        </w:trPr>
        <w:tc>
          <w:tcPr>
            <w:tcW w:w="5512" w:type="dxa"/>
            <w:vMerge/>
          </w:tcPr>
          <w:p w:rsidR="002761BA" w:rsidRPr="00E45366" w:rsidRDefault="002761BA" w:rsidP="00C274F4"/>
        </w:tc>
        <w:tc>
          <w:tcPr>
            <w:tcW w:w="2782" w:type="dxa"/>
            <w:tcBorders>
              <w:bottom w:val="nil"/>
            </w:tcBorders>
          </w:tcPr>
          <w:p w:rsidR="002761BA" w:rsidRPr="00E45366" w:rsidRDefault="00E45366" w:rsidP="00525441">
            <w:pPr>
              <w:rPr>
                <w:rStyle w:val="LedetekstOverskrift"/>
              </w:rPr>
            </w:pPr>
            <w:bookmarkStart w:id="13" w:name="bmkOvsSponsor"/>
            <w:r w:rsidRPr="00E45366">
              <w:rPr>
                <w:rStyle w:val="LedetekstOverskrift"/>
              </w:rPr>
              <w:t>Sponsor</w:t>
            </w:r>
            <w:bookmarkEnd w:id="13"/>
            <w:r w:rsidR="002761BA" w:rsidRPr="00E45366">
              <w:rPr>
                <w:rStyle w:val="LedetekstOverskrift"/>
              </w:rPr>
              <w:t>:</w:t>
            </w:r>
          </w:p>
          <w:p w:rsidR="002761BA" w:rsidRPr="00E45366" w:rsidRDefault="00B24F50" w:rsidP="00C274F4">
            <w:pPr>
              <w:rPr>
                <w:sz w:val="16"/>
              </w:rPr>
            </w:pPr>
            <w:r w:rsidRPr="00E45366">
              <w:rPr>
                <w:rStyle w:val="Ledetekst"/>
              </w:rPr>
              <w:fldChar w:fldCharType="begin"/>
            </w:r>
            <w:r w:rsidR="006D44BD" w:rsidRPr="00E45366">
              <w:rPr>
                <w:rStyle w:val="Ledetekst"/>
              </w:rPr>
              <w:instrText xml:space="preserve"> MACROBUTTON NoName [Tekst]</w:instrText>
            </w:r>
            <w:r w:rsidRPr="00E45366">
              <w:rPr>
                <w:rStyle w:val="Ledetekst"/>
              </w:rPr>
              <w:fldChar w:fldCharType="end"/>
            </w:r>
          </w:p>
        </w:tc>
      </w:tr>
      <w:tr w:rsidR="002761BA" w:rsidRPr="00E45366" w:rsidTr="00393A76">
        <w:trPr>
          <w:cantSplit/>
          <w:trHeight w:val="3885"/>
        </w:trPr>
        <w:tc>
          <w:tcPr>
            <w:tcW w:w="5512" w:type="dxa"/>
            <w:vMerge/>
            <w:tcBorders>
              <w:bottom w:val="nil"/>
            </w:tcBorders>
          </w:tcPr>
          <w:p w:rsidR="002761BA" w:rsidRPr="00E45366" w:rsidRDefault="002761BA" w:rsidP="00C274F4"/>
        </w:tc>
        <w:tc>
          <w:tcPr>
            <w:tcW w:w="2782" w:type="dxa"/>
            <w:tcBorders>
              <w:bottom w:val="nil"/>
            </w:tcBorders>
          </w:tcPr>
          <w:p w:rsidR="002761BA" w:rsidRPr="00E45366" w:rsidRDefault="00E45366" w:rsidP="00525441">
            <w:pPr>
              <w:rPr>
                <w:rStyle w:val="Ledetekst"/>
              </w:rPr>
            </w:pPr>
            <w:bookmarkStart w:id="14" w:name="bmkOvsFrontpage"/>
            <w:proofErr w:type="spellStart"/>
            <w:r w:rsidRPr="00E45366">
              <w:rPr>
                <w:rStyle w:val="LedetekstOverskrift"/>
              </w:rPr>
              <w:t>Frontpage</w:t>
            </w:r>
            <w:bookmarkEnd w:id="14"/>
            <w:proofErr w:type="spellEnd"/>
            <w:r w:rsidR="002761BA" w:rsidRPr="00E45366">
              <w:rPr>
                <w:rStyle w:val="LedetekstOverskrift"/>
              </w:rPr>
              <w:t>:</w:t>
            </w:r>
          </w:p>
          <w:p w:rsidR="002761BA" w:rsidRPr="00E45366" w:rsidRDefault="00B24F50" w:rsidP="00C274F4">
            <w:pPr>
              <w:rPr>
                <w:rStyle w:val="Ledetekst"/>
              </w:rPr>
            </w:pPr>
            <w:r w:rsidRPr="00E45366">
              <w:rPr>
                <w:rStyle w:val="Ledetekst"/>
              </w:rPr>
              <w:fldChar w:fldCharType="begin"/>
            </w:r>
            <w:r w:rsidR="006D44BD" w:rsidRPr="00E45366">
              <w:rPr>
                <w:rStyle w:val="Ledetekst"/>
              </w:rPr>
              <w:instrText xml:space="preserve"> MACROBUTTON NoName [Tekst]</w:instrText>
            </w:r>
            <w:r w:rsidRPr="00E45366">
              <w:rPr>
                <w:rStyle w:val="Ledetekst"/>
              </w:rPr>
              <w:fldChar w:fldCharType="end"/>
            </w:r>
          </w:p>
        </w:tc>
      </w:tr>
      <w:tr w:rsidR="002761BA" w:rsidRPr="00E45366" w:rsidTr="00393A76">
        <w:trPr>
          <w:cantSplit/>
          <w:trHeight w:val="783"/>
        </w:trPr>
        <w:tc>
          <w:tcPr>
            <w:tcW w:w="5512" w:type="dxa"/>
            <w:vMerge/>
            <w:tcBorders>
              <w:bottom w:val="nil"/>
            </w:tcBorders>
          </w:tcPr>
          <w:p w:rsidR="002761BA" w:rsidRPr="00E45366" w:rsidRDefault="002761BA" w:rsidP="00C274F4"/>
        </w:tc>
        <w:tc>
          <w:tcPr>
            <w:tcW w:w="2782" w:type="dxa"/>
            <w:tcBorders>
              <w:top w:val="nil"/>
              <w:bottom w:val="nil"/>
            </w:tcBorders>
          </w:tcPr>
          <w:p w:rsidR="002761BA" w:rsidRPr="00E45366" w:rsidRDefault="00E45366" w:rsidP="00525441">
            <w:pPr>
              <w:rPr>
                <w:rStyle w:val="Ledetekst"/>
              </w:rPr>
            </w:pPr>
            <w:bookmarkStart w:id="15" w:name="bmkOvsPages"/>
            <w:r w:rsidRPr="00E45366">
              <w:rPr>
                <w:rStyle w:val="LedetekstOverskrift"/>
              </w:rPr>
              <w:t>Pages</w:t>
            </w:r>
            <w:bookmarkEnd w:id="15"/>
            <w:r w:rsidR="002761BA" w:rsidRPr="00E45366">
              <w:rPr>
                <w:rStyle w:val="LedetekstOverskrift"/>
              </w:rPr>
              <w:t>:</w:t>
            </w:r>
            <w:r w:rsidR="00525441" w:rsidRPr="00E45366">
              <w:rPr>
                <w:rStyle w:val="LedetekstOverskrift"/>
              </w:rPr>
              <w:t xml:space="preserve"> </w:t>
            </w:r>
            <w:r w:rsidR="00B24F50" w:rsidRPr="00E45366">
              <w:rPr>
                <w:rStyle w:val="Ledetekst"/>
              </w:rPr>
              <w:fldChar w:fldCharType="begin"/>
            </w:r>
            <w:r w:rsidR="006D44BD" w:rsidRPr="00E45366">
              <w:rPr>
                <w:rStyle w:val="Ledetekst"/>
              </w:rPr>
              <w:instrText xml:space="preserve"> MACROBUTTON NoName [Tekst]</w:instrText>
            </w:r>
            <w:r w:rsidR="00B24F50" w:rsidRPr="00E45366">
              <w:rPr>
                <w:rStyle w:val="Ledetekst"/>
              </w:rPr>
              <w:fldChar w:fldCharType="end"/>
            </w:r>
          </w:p>
          <w:p w:rsidR="002761BA" w:rsidRPr="00E45366" w:rsidRDefault="00E45366" w:rsidP="00525441">
            <w:pPr>
              <w:rPr>
                <w:rStyle w:val="Ledetekst"/>
              </w:rPr>
            </w:pPr>
            <w:bookmarkStart w:id="16" w:name="bmkOvsTables"/>
            <w:r w:rsidRPr="00E45366">
              <w:rPr>
                <w:rStyle w:val="LedetekstOverskrift"/>
              </w:rPr>
              <w:t>Tables</w:t>
            </w:r>
            <w:bookmarkEnd w:id="16"/>
            <w:r w:rsidR="002761BA" w:rsidRPr="00E45366">
              <w:rPr>
                <w:rStyle w:val="LedetekstOverskrift"/>
              </w:rPr>
              <w:t>:</w:t>
            </w:r>
            <w:r w:rsidR="00525441" w:rsidRPr="00E45366">
              <w:rPr>
                <w:rStyle w:val="LedetekstOverskrift"/>
              </w:rPr>
              <w:t xml:space="preserve"> </w:t>
            </w:r>
            <w:r w:rsidR="00B24F50" w:rsidRPr="00E45366">
              <w:rPr>
                <w:rStyle w:val="Ledetekst"/>
              </w:rPr>
              <w:fldChar w:fldCharType="begin"/>
            </w:r>
            <w:r w:rsidR="006D44BD" w:rsidRPr="00E45366">
              <w:rPr>
                <w:rStyle w:val="Ledetekst"/>
              </w:rPr>
              <w:instrText xml:space="preserve"> MACROBUTTON NoName [Tekst]</w:instrText>
            </w:r>
            <w:r w:rsidR="00B24F50" w:rsidRPr="00E45366">
              <w:rPr>
                <w:rStyle w:val="Ledetekst"/>
              </w:rPr>
              <w:fldChar w:fldCharType="end"/>
            </w:r>
          </w:p>
          <w:p w:rsidR="002761BA" w:rsidRPr="00E45366" w:rsidRDefault="00E45366" w:rsidP="00525441">
            <w:pPr>
              <w:rPr>
                <w:rStyle w:val="Ledetekst"/>
              </w:rPr>
            </w:pPr>
            <w:bookmarkStart w:id="17" w:name="bmkOvsReferences"/>
            <w:r w:rsidRPr="00E45366">
              <w:rPr>
                <w:rStyle w:val="LedetekstOverskrift"/>
              </w:rPr>
              <w:t>References</w:t>
            </w:r>
            <w:bookmarkEnd w:id="17"/>
            <w:r w:rsidR="002761BA" w:rsidRPr="00E45366">
              <w:rPr>
                <w:rStyle w:val="LedetekstOverskrift"/>
              </w:rPr>
              <w:t>:</w:t>
            </w:r>
            <w:r w:rsidR="00525441" w:rsidRPr="00E45366">
              <w:rPr>
                <w:rStyle w:val="LedetekstOverskrift"/>
              </w:rPr>
              <w:t xml:space="preserve"> </w:t>
            </w:r>
            <w:r w:rsidR="00B24F50" w:rsidRPr="00E45366">
              <w:rPr>
                <w:rStyle w:val="Ledetekst"/>
              </w:rPr>
              <w:fldChar w:fldCharType="begin"/>
            </w:r>
            <w:r w:rsidR="006D44BD" w:rsidRPr="00E45366">
              <w:rPr>
                <w:rStyle w:val="Ledetekst"/>
              </w:rPr>
              <w:instrText xml:space="preserve"> MACROBUTTON NoName [Tekst]</w:instrText>
            </w:r>
            <w:r w:rsidR="00B24F50" w:rsidRPr="00E45366">
              <w:rPr>
                <w:rStyle w:val="Ledetekst"/>
              </w:rPr>
              <w:fldChar w:fldCharType="end"/>
            </w:r>
          </w:p>
          <w:p w:rsidR="002761BA" w:rsidRPr="00E45366" w:rsidRDefault="002761BA" w:rsidP="00C274F4">
            <w:pPr>
              <w:rPr>
                <w:b/>
                <w:bCs/>
                <w:sz w:val="16"/>
              </w:rPr>
            </w:pPr>
          </w:p>
        </w:tc>
      </w:tr>
      <w:tr w:rsidR="002761BA" w:rsidRPr="00E45366" w:rsidTr="00393A76">
        <w:trPr>
          <w:cantSplit/>
          <w:trHeight w:val="2558"/>
        </w:trPr>
        <w:tc>
          <w:tcPr>
            <w:tcW w:w="5512" w:type="dxa"/>
            <w:vMerge/>
          </w:tcPr>
          <w:p w:rsidR="002761BA" w:rsidRPr="00E45366" w:rsidRDefault="002761BA" w:rsidP="00C274F4"/>
        </w:tc>
        <w:tc>
          <w:tcPr>
            <w:tcW w:w="2782" w:type="dxa"/>
          </w:tcPr>
          <w:p w:rsidR="005520D0" w:rsidRPr="00E45366" w:rsidRDefault="00E45366" w:rsidP="005520D0">
            <w:pPr>
              <w:rPr>
                <w:rStyle w:val="Ledetekst"/>
              </w:rPr>
            </w:pPr>
            <w:bookmarkStart w:id="18" w:name="bmkOvs29"/>
            <w:r w:rsidRPr="00E45366">
              <w:rPr>
                <w:rStyle w:val="Ledetekst"/>
              </w:rPr>
              <w:t>Technical University of Denmark</w:t>
            </w:r>
            <w:bookmarkEnd w:id="18"/>
          </w:p>
          <w:p w:rsidR="005520D0" w:rsidRPr="00F463AA" w:rsidRDefault="00E45366" w:rsidP="005520D0">
            <w:pPr>
              <w:rPr>
                <w:rStyle w:val="Ledetekst"/>
                <w:lang w:val="en-US"/>
              </w:rPr>
            </w:pPr>
            <w:bookmarkStart w:id="19" w:name="bmkOff2Name"/>
            <w:proofErr w:type="spellStart"/>
            <w:r w:rsidRPr="00F463AA">
              <w:rPr>
                <w:rStyle w:val="Ledetekst"/>
                <w:lang w:val="en-US"/>
              </w:rPr>
              <w:t>Institut</w:t>
            </w:r>
            <w:proofErr w:type="spellEnd"/>
            <w:r w:rsidRPr="00F463AA">
              <w:rPr>
                <w:rStyle w:val="Ledetekst"/>
                <w:lang w:val="en-US"/>
              </w:rPr>
              <w:t xml:space="preserve"> for </w:t>
            </w:r>
            <w:proofErr w:type="spellStart"/>
            <w:r w:rsidRPr="00F463AA">
              <w:rPr>
                <w:rStyle w:val="Ledetekst"/>
                <w:lang w:val="en-US"/>
              </w:rPr>
              <w:t>Vindenergi</w:t>
            </w:r>
            <w:bookmarkEnd w:id="19"/>
            <w:proofErr w:type="spellEnd"/>
          </w:p>
          <w:p w:rsidR="00E45366" w:rsidRPr="00E45366" w:rsidRDefault="00E45366" w:rsidP="005520D0">
            <w:pPr>
              <w:rPr>
                <w:rStyle w:val="Ledetekst"/>
                <w:lang w:val="da-DK"/>
              </w:rPr>
            </w:pPr>
            <w:bookmarkStart w:id="20" w:name="bmkOffAddress"/>
            <w:r w:rsidRPr="00E45366">
              <w:rPr>
                <w:rStyle w:val="Ledetekst"/>
                <w:lang w:val="da-DK"/>
              </w:rPr>
              <w:t>Frederiksborgvej 399</w:t>
            </w:r>
          </w:p>
          <w:p w:rsidR="00E45366" w:rsidRPr="00E45366" w:rsidRDefault="00E45366" w:rsidP="005520D0">
            <w:pPr>
              <w:rPr>
                <w:rStyle w:val="Ledetekst"/>
                <w:lang w:val="da-DK"/>
              </w:rPr>
            </w:pPr>
            <w:r w:rsidRPr="00E45366">
              <w:rPr>
                <w:rStyle w:val="Ledetekst"/>
                <w:lang w:val="da-DK"/>
              </w:rPr>
              <w:t>Bygning 118</w:t>
            </w:r>
          </w:p>
          <w:p w:rsidR="005520D0" w:rsidRPr="00F463AA" w:rsidRDefault="00E45366" w:rsidP="005520D0">
            <w:pPr>
              <w:rPr>
                <w:rStyle w:val="Ledetekst"/>
                <w:lang w:val="da-DK"/>
              </w:rPr>
            </w:pPr>
            <w:r w:rsidRPr="00F463AA">
              <w:rPr>
                <w:rStyle w:val="Ledetekst"/>
                <w:lang w:val="da-DK"/>
              </w:rPr>
              <w:t>4000 Roskilde</w:t>
            </w:r>
            <w:bookmarkEnd w:id="20"/>
          </w:p>
          <w:p w:rsidR="005520D0" w:rsidRPr="00F463AA" w:rsidRDefault="005520D0" w:rsidP="005520D0">
            <w:pPr>
              <w:rPr>
                <w:rStyle w:val="Ledetekst"/>
                <w:lang w:val="da-DK"/>
              </w:rPr>
            </w:pPr>
            <w:proofErr w:type="gramStart"/>
            <w:r w:rsidRPr="00F463AA">
              <w:rPr>
                <w:rStyle w:val="Ledetekst"/>
                <w:lang w:val="da-DK"/>
              </w:rPr>
              <w:t xml:space="preserve">Telefon  </w:t>
            </w:r>
            <w:bookmarkStart w:id="21" w:name="bmkADDirectPhone"/>
            <w:r w:rsidR="00E45366" w:rsidRPr="00F463AA">
              <w:rPr>
                <w:rStyle w:val="Ledetekst"/>
                <w:lang w:val="da-DK"/>
              </w:rPr>
              <w:t>46</w:t>
            </w:r>
            <w:proofErr w:type="gramEnd"/>
            <w:r w:rsidR="00E45366" w:rsidRPr="00F463AA">
              <w:rPr>
                <w:rStyle w:val="Ledetekst"/>
                <w:lang w:val="da-DK"/>
              </w:rPr>
              <w:t xml:space="preserve"> 77 59 71</w:t>
            </w:r>
            <w:bookmarkEnd w:id="21"/>
          </w:p>
          <w:p w:rsidR="005520D0" w:rsidRPr="00F463AA" w:rsidRDefault="00E45366" w:rsidP="005520D0">
            <w:pPr>
              <w:rPr>
                <w:rStyle w:val="Ledetekst"/>
                <w:lang w:val="da-DK"/>
              </w:rPr>
            </w:pPr>
            <w:bookmarkStart w:id="22" w:name="bmkADEmail"/>
            <w:r w:rsidRPr="00F463AA">
              <w:rPr>
                <w:rStyle w:val="Ledetekst"/>
                <w:lang w:val="da-DK"/>
              </w:rPr>
              <w:t>mhha@dtu.dk</w:t>
            </w:r>
            <w:bookmarkEnd w:id="22"/>
          </w:p>
          <w:p w:rsidR="006956B5" w:rsidRPr="00E45366" w:rsidRDefault="00B24F50" w:rsidP="005520D0">
            <w:pPr>
              <w:rPr>
                <w:rStyle w:val="Ledetekst"/>
              </w:rPr>
            </w:pPr>
            <w:hyperlink r:id="rId8" w:history="1">
              <w:r w:rsidR="005520D0" w:rsidRPr="00E45366">
                <w:rPr>
                  <w:rStyle w:val="Ledetekst"/>
                </w:rPr>
                <w:t>www.vindenergi.dtu.dk</w:t>
              </w:r>
            </w:hyperlink>
          </w:p>
        </w:tc>
      </w:tr>
    </w:tbl>
    <w:p w:rsidR="002761BA" w:rsidRPr="00E45366" w:rsidRDefault="002761BA" w:rsidP="00CA55BC"/>
    <w:p w:rsidR="00014646" w:rsidRPr="00E45366" w:rsidRDefault="00014646" w:rsidP="00CA55BC">
      <w:pPr>
        <w:sectPr w:rsidR="00014646" w:rsidRPr="00E45366" w:rsidSect="00525441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 w:code="9"/>
          <w:pgMar w:top="1593" w:right="1418" w:bottom="378" w:left="1985" w:header="573" w:footer="125" w:gutter="0"/>
          <w:cols w:space="708"/>
          <w:titlePg/>
          <w:docGrid w:linePitch="360"/>
        </w:sectPr>
      </w:pPr>
    </w:p>
    <w:p w:rsidR="00361E48" w:rsidRPr="00E45366" w:rsidRDefault="00361E48" w:rsidP="00361E48">
      <w:pPr>
        <w:pStyle w:val="Normal-Taktil-Navn"/>
      </w:pPr>
    </w:p>
    <w:p w:rsidR="00796CCC" w:rsidRPr="00E45366" w:rsidRDefault="00B24F50" w:rsidP="00361E48">
      <w:r w:rsidRPr="00E45366">
        <w:fldChar w:fldCharType="begin"/>
      </w:r>
      <w:r w:rsidR="00467234" w:rsidRPr="00E45366">
        <w:instrText xml:space="preserve"> MACROBUTTON NoName [</w:instrText>
      </w:r>
      <w:bookmarkStart w:id="25" w:name="bmkOvsText_07"/>
      <w:r w:rsidR="00E45366" w:rsidRPr="00E45366">
        <w:instrText>Text</w:instrText>
      </w:r>
      <w:bookmarkEnd w:id="25"/>
      <w:r w:rsidR="00467234" w:rsidRPr="00E45366">
        <w:instrText xml:space="preserve"> </w:instrText>
      </w:r>
      <w:r w:rsidR="00467234" w:rsidRPr="00E45366">
        <w:rPr>
          <w:color w:val="FF0000"/>
        </w:rPr>
        <w:instrText>- slet ikke nednestående linje da den indeholder et sektionskifte</w:instrText>
      </w:r>
      <w:r w:rsidR="00467234" w:rsidRPr="00E45366">
        <w:instrText>]</w:instrText>
      </w:r>
      <w:r w:rsidRPr="00E45366">
        <w:fldChar w:fldCharType="end"/>
      </w:r>
    </w:p>
    <w:p w:rsidR="00AD3313" w:rsidRPr="00E45366" w:rsidRDefault="00AD3313" w:rsidP="00361E48"/>
    <w:p w:rsidR="00AD3313" w:rsidRPr="00E45366" w:rsidRDefault="00AD3313" w:rsidP="00361E48">
      <w:pPr>
        <w:sectPr w:rsidR="00AD3313" w:rsidRPr="00E45366" w:rsidSect="00361E48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 w:code="9"/>
          <w:pgMar w:top="1593" w:right="1418" w:bottom="1985" w:left="1985" w:header="709" w:footer="726" w:gutter="0"/>
          <w:cols w:space="708"/>
          <w:docGrid w:linePitch="360"/>
        </w:sectPr>
      </w:pPr>
    </w:p>
    <w:tbl>
      <w:tblPr>
        <w:tblStyle w:val="TableGrid"/>
        <w:tblW w:w="10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33CCFF"/>
          <w:insideV w:val="single" w:sz="36" w:space="0" w:color="99CC3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76"/>
      </w:tblGrid>
      <w:tr w:rsidR="00A82E13" w:rsidRPr="00E45366" w:rsidTr="006978FF">
        <w:trPr>
          <w:trHeight w:val="3836"/>
        </w:trPr>
        <w:tc>
          <w:tcPr>
            <w:tcW w:w="10376" w:type="dxa"/>
          </w:tcPr>
          <w:p w:rsidR="00A82E13" w:rsidRPr="00E45366" w:rsidRDefault="00E45366" w:rsidP="006978FF">
            <w:pPr>
              <w:pStyle w:val="Norma-Afmeldertekst"/>
            </w:pPr>
            <w:bookmarkStart w:id="26" w:name="bmkOvsBPText1"/>
            <w:r w:rsidRPr="00E45366">
              <w:lastRenderedPageBreak/>
              <w:t>DTU Wind Energy is a department of the Technical University of Denmark with a unique integration of research, education, innovation and public/private sector consulting in the field of wind energy. Our activities develop new opportunities and technology</w:t>
            </w:r>
            <w:bookmarkEnd w:id="26"/>
            <w:r w:rsidR="00A82E13" w:rsidRPr="00E45366">
              <w:t xml:space="preserve"> </w:t>
            </w:r>
            <w:bookmarkStart w:id="27" w:name="bmkOvsBPText2"/>
            <w:r w:rsidRPr="00E45366">
              <w:t>for the global and Danish exploitation of wind energy. Research focuses on key technical-scientific fields, which are central for the development, innovation and use of wind energy and provides the basis for advanced education at the education.</w:t>
            </w:r>
            <w:bookmarkEnd w:id="27"/>
            <w:r w:rsidR="00A82E13" w:rsidRPr="00E45366">
              <w:t xml:space="preserve"> </w:t>
            </w:r>
          </w:p>
          <w:p w:rsidR="00A82E13" w:rsidRPr="00E45366" w:rsidRDefault="00A82E13" w:rsidP="006978FF">
            <w:pPr>
              <w:pStyle w:val="Norma-Afmeldertekst"/>
            </w:pPr>
          </w:p>
          <w:p w:rsidR="00A82E13" w:rsidRPr="00E45366" w:rsidRDefault="00E45366" w:rsidP="006978FF">
            <w:pPr>
              <w:pStyle w:val="Norma-Afmeldertekst"/>
            </w:pPr>
            <w:bookmarkStart w:id="28" w:name="bmkOvsBPText3"/>
            <w:r w:rsidRPr="00E45366">
              <w:t>We have more than 230 staff members of which approximately 60 are PhD students. Research is conducted within 9 research programmes organized into three main topics: Wind energy systems, Wind turbine technology and Basics for wind energy.</w:t>
            </w:r>
            <w:bookmarkEnd w:id="28"/>
          </w:p>
        </w:tc>
      </w:tr>
      <w:tr w:rsidR="00A82E13" w:rsidRPr="00E45366" w:rsidTr="006978FF">
        <w:trPr>
          <w:trHeight w:val="10844"/>
        </w:trPr>
        <w:tc>
          <w:tcPr>
            <w:tcW w:w="10376" w:type="dxa"/>
            <w:shd w:val="clear" w:color="auto" w:fill="FFFFFF"/>
            <w:vAlign w:val="bottom"/>
          </w:tcPr>
          <w:p w:rsidR="00A82E13" w:rsidRPr="00E45366" w:rsidRDefault="00E45366" w:rsidP="006978FF">
            <w:pPr>
              <w:pStyle w:val="Template-Institutnavn"/>
            </w:pPr>
            <w:bookmarkStart w:id="29" w:name="bmkOvs29_02"/>
            <w:r w:rsidRPr="00E45366">
              <w:t>Technical University of Denmark</w:t>
            </w:r>
            <w:bookmarkEnd w:id="29"/>
          </w:p>
          <w:p w:rsidR="00A82E13" w:rsidRPr="00E45366" w:rsidRDefault="00A82E13" w:rsidP="006978FF">
            <w:pPr>
              <w:pStyle w:val="Template-Institutnavn"/>
            </w:pPr>
            <w:bookmarkStart w:id="30" w:name="bmkOff3Name"/>
            <w:r w:rsidRPr="00E45366">
              <w:t>DTU Vindenergi</w:t>
            </w:r>
            <w:bookmarkEnd w:id="30"/>
          </w:p>
          <w:p w:rsidR="00E45366" w:rsidRPr="00F463AA" w:rsidRDefault="00E45366" w:rsidP="006978FF">
            <w:pPr>
              <w:pStyle w:val="Template-Institutnavn"/>
              <w:rPr>
                <w:lang w:val="da-DK"/>
              </w:rPr>
            </w:pPr>
            <w:bookmarkStart w:id="31" w:name="bmkOff2Address"/>
            <w:r w:rsidRPr="00F463AA">
              <w:rPr>
                <w:lang w:val="da-DK"/>
              </w:rPr>
              <w:t>Frederiksborgvej 399</w:t>
            </w:r>
          </w:p>
          <w:p w:rsidR="00E45366" w:rsidRPr="00F463AA" w:rsidRDefault="00E45366" w:rsidP="006978FF">
            <w:pPr>
              <w:pStyle w:val="Template-Institutnavn"/>
              <w:rPr>
                <w:lang w:val="da-DK"/>
              </w:rPr>
            </w:pPr>
            <w:r w:rsidRPr="00F463AA">
              <w:rPr>
                <w:lang w:val="da-DK"/>
              </w:rPr>
              <w:t>Bygning 118</w:t>
            </w:r>
          </w:p>
          <w:p w:rsidR="00A82E13" w:rsidRPr="00F463AA" w:rsidRDefault="00E45366" w:rsidP="006978FF">
            <w:pPr>
              <w:pStyle w:val="Template-Institutnavn"/>
              <w:rPr>
                <w:lang w:val="da-DK"/>
              </w:rPr>
            </w:pPr>
            <w:r w:rsidRPr="00F463AA">
              <w:rPr>
                <w:lang w:val="da-DK"/>
              </w:rPr>
              <w:t>4000 Roskilde</w:t>
            </w:r>
            <w:bookmarkEnd w:id="31"/>
          </w:p>
          <w:p w:rsidR="00A82E13" w:rsidRPr="00F463AA" w:rsidRDefault="00A82E13" w:rsidP="006978FF">
            <w:pPr>
              <w:pStyle w:val="Template-Institutnavn"/>
              <w:rPr>
                <w:lang w:val="da-DK"/>
              </w:rPr>
            </w:pPr>
            <w:r w:rsidRPr="00F463AA">
              <w:rPr>
                <w:lang w:val="da-DK"/>
              </w:rPr>
              <w:t xml:space="preserve">Telefon  </w:t>
            </w:r>
            <w:bookmarkStart w:id="32" w:name="bmkOff2Address2"/>
            <w:r w:rsidR="00E45366" w:rsidRPr="00F463AA">
              <w:rPr>
                <w:lang w:val="da-DK"/>
              </w:rPr>
              <w:t>46 77 50 85</w:t>
            </w:r>
            <w:bookmarkEnd w:id="32"/>
          </w:p>
          <w:p w:rsidR="00A82E13" w:rsidRPr="00F463AA" w:rsidRDefault="00F97DBE" w:rsidP="006978FF">
            <w:pPr>
              <w:pStyle w:val="Template-Institutnavn"/>
              <w:rPr>
                <w:lang w:val="da-DK"/>
              </w:rPr>
            </w:pPr>
            <w:r w:rsidRPr="00F463AA">
              <w:rPr>
                <w:lang w:val="da-DK"/>
              </w:rPr>
              <w:t>info@vindenergi.dtu.dk</w:t>
            </w:r>
          </w:p>
          <w:p w:rsidR="00A82E13" w:rsidRPr="00E45366" w:rsidRDefault="00A82E13" w:rsidP="006978FF">
            <w:pPr>
              <w:pStyle w:val="Template-Institutnavn"/>
            </w:pPr>
            <w:r w:rsidRPr="00E45366">
              <w:t>www.vindenergi.dtu.dk</w:t>
            </w:r>
          </w:p>
          <w:p w:rsidR="00A82E13" w:rsidRPr="00E45366" w:rsidRDefault="00A82E13" w:rsidP="006978FF">
            <w:pPr>
              <w:pStyle w:val="Template-Institutnavn"/>
            </w:pPr>
          </w:p>
        </w:tc>
      </w:tr>
    </w:tbl>
    <w:p w:rsidR="00B97168" w:rsidRPr="00E45366" w:rsidRDefault="00B97168" w:rsidP="00A82E13">
      <w:pPr>
        <w:spacing w:line="240" w:lineRule="auto"/>
        <w:rPr>
          <w:sz w:val="4"/>
          <w:szCs w:val="4"/>
        </w:rPr>
      </w:pPr>
    </w:p>
    <w:sectPr w:rsidR="00B97168" w:rsidRPr="00E45366" w:rsidSect="00A82E13">
      <w:headerReference w:type="even" r:id="rId17"/>
      <w:headerReference w:type="default" r:id="rId18"/>
      <w:footerReference w:type="even" r:id="rId19"/>
      <w:footerReference w:type="default" r:id="rId20"/>
      <w:pgSz w:w="11907" w:h="16840" w:code="9"/>
      <w:pgMar w:top="1418" w:right="851" w:bottom="284" w:left="851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DC2" w:rsidRDefault="00C80DC2">
      <w:r>
        <w:separator/>
      </w:r>
    </w:p>
  </w:endnote>
  <w:endnote w:type="continuationSeparator" w:id="0">
    <w:p w:rsidR="00C80DC2" w:rsidRDefault="00C80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o Sans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C80DC2">
    <w:pPr>
      <w:pStyle w:val="Footer"/>
    </w:pPr>
    <w:r>
      <w:rPr>
        <w:noProof/>
        <w:lang w:val="en-US" w:eastAsia="en-US"/>
      </w:rPr>
      <w:drawing>
        <wp:anchor distT="0" distB="0" distL="0" distR="114300" simplePos="0" relativeHeight="251666944" behindDoc="0" locked="0" layoutInCell="1" allowOverlap="1">
          <wp:simplePos x="0" y="0"/>
          <wp:positionH relativeFrom="page">
            <wp:posOffset>612140</wp:posOffset>
          </wp:positionH>
          <wp:positionV relativeFrom="page">
            <wp:posOffset>9789795</wp:posOffset>
          </wp:positionV>
          <wp:extent cx="1466850" cy="466725"/>
          <wp:effectExtent l="19050" t="0" r="0" b="0"/>
          <wp:wrapNone/>
          <wp:docPr id="137" name="Picture 137" descr="DTU Wind A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7" descr="DTU Wind A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B24F50" w:rsidP="00625FF4">
    <w:pPr>
      <w:pStyle w:val="Footer"/>
      <w:tabs>
        <w:tab w:val="clear" w:pos="8505"/>
        <w:tab w:val="right" w:pos="8500"/>
        <w:tab w:val="right" w:pos="13500"/>
      </w:tabs>
    </w:pPr>
    <w:r>
      <w:rPr>
        <w:rStyle w:val="PageNumber"/>
      </w:rPr>
      <w:fldChar w:fldCharType="begin"/>
    </w:r>
    <w:r w:rsidR="005620B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5366">
      <w:rPr>
        <w:rStyle w:val="PageNumber"/>
        <w:noProof/>
      </w:rPr>
      <w:t>3</w:t>
    </w:r>
    <w:r>
      <w:rPr>
        <w:rStyle w:val="PageNumber"/>
      </w:rPr>
      <w:fldChar w:fldCharType="end"/>
    </w:r>
    <w:r w:rsidR="005620B2">
      <w:rPr>
        <w:rStyle w:val="PageNumber"/>
      </w:rPr>
      <w:tab/>
    </w:r>
    <w:r>
      <w:rPr>
        <w:rStyle w:val="LedetekstOverskrift"/>
      </w:rPr>
      <w:fldChar w:fldCharType="begin"/>
    </w:r>
    <w:r w:rsidR="005620B2">
      <w:rPr>
        <w:rStyle w:val="LedetekstOverskrift"/>
      </w:rPr>
      <w:instrText xml:space="preserve"> STYLEREF  Rapportnummer </w:instrText>
    </w:r>
    <w:r>
      <w:rPr>
        <w:rStyle w:val="LedetekstOverskrift"/>
      </w:rPr>
      <w:fldChar w:fldCharType="separate"/>
    </w:r>
    <w:r w:rsidR="00E45366">
      <w:rPr>
        <w:rStyle w:val="LedetekstOverskrift"/>
        <w:noProof/>
      </w:rPr>
      <w:t>DTU Wind Energy E-0018</w:t>
    </w:r>
    <w:r>
      <w:rPr>
        <w:rStyle w:val="LedetekstOverskrift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B24F50" w:rsidP="00BE50CB">
    <w:pPr>
      <w:pStyle w:val="Footer"/>
      <w:tabs>
        <w:tab w:val="clear" w:pos="8505"/>
        <w:tab w:val="right" w:pos="8525"/>
      </w:tabs>
    </w:pPr>
    <w:r>
      <w:rPr>
        <w:rStyle w:val="LedetekstOverskrift"/>
      </w:rPr>
      <w:fldChar w:fldCharType="begin"/>
    </w:r>
    <w:r w:rsidR="005620B2">
      <w:rPr>
        <w:rStyle w:val="LedetekstOverskrift"/>
      </w:rPr>
      <w:instrText xml:space="preserve"> STYLEREF  Rapportnummer </w:instrText>
    </w:r>
    <w:r>
      <w:rPr>
        <w:rStyle w:val="LedetekstOverskrift"/>
      </w:rPr>
      <w:fldChar w:fldCharType="separate"/>
    </w:r>
    <w:r w:rsidR="00102360">
      <w:rPr>
        <w:rStyle w:val="LedetekstOverskrift"/>
        <w:noProof/>
      </w:rPr>
      <w:t>DTU Wind Energy E-0018</w:t>
    </w:r>
    <w:r>
      <w:rPr>
        <w:rStyle w:val="LedetekstOverskrift"/>
      </w:rPr>
      <w:fldChar w:fldCharType="end"/>
    </w:r>
    <w:r w:rsidR="005620B2">
      <w:tab/>
    </w:r>
    <w:r>
      <w:rPr>
        <w:rStyle w:val="PageNumber"/>
      </w:rPr>
      <w:fldChar w:fldCharType="begin"/>
    </w:r>
    <w:r w:rsidR="005620B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236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13" w:rsidRPr="00AD3313" w:rsidRDefault="00AD3313" w:rsidP="00AD3313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13" w:rsidRPr="00AD3313" w:rsidRDefault="00AD3313" w:rsidP="00AD33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DC2" w:rsidRPr="00A356D1" w:rsidRDefault="00C80DC2" w:rsidP="00A356D1">
      <w:pPr>
        <w:rPr>
          <w:color w:val="6D6E71"/>
        </w:rPr>
      </w:pPr>
      <w:r w:rsidRPr="00A356D1">
        <w:rPr>
          <w:color w:val="6D6E71"/>
        </w:rPr>
        <w:continuationSeparator/>
      </w:r>
    </w:p>
  </w:footnote>
  <w:footnote w:type="continuationSeparator" w:id="0">
    <w:p w:rsidR="00C80DC2" w:rsidRPr="00E33585" w:rsidRDefault="00C80DC2">
      <w:pPr>
        <w:rPr>
          <w:color w:val="6D6E71"/>
        </w:rPr>
      </w:pPr>
      <w:r w:rsidRPr="00E33585">
        <w:rPr>
          <w:color w:val="6D6E71"/>
        </w:rPr>
        <w:continuationSeparator/>
      </w:r>
    </w:p>
  </w:footnote>
  <w:footnote w:type="continuationNotice" w:id="1">
    <w:p w:rsidR="00C80DC2" w:rsidRDefault="00C80DC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C80D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8992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04975" cy="1447800"/>
          <wp:effectExtent l="19050" t="0" r="9525" b="0"/>
          <wp:wrapNone/>
          <wp:docPr id="142" name="Confidential1Hide" descr="Fortroligt_UK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fidential1Hide" descr="Fortroligt_UK_V" hidden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44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04975" cy="1514475"/>
          <wp:effectExtent l="19050" t="0" r="9525" b="0"/>
          <wp:wrapNone/>
          <wp:docPr id="141" name="Fortroligt1Hide" descr="Fortroligt_DK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troligt1Hide" descr="Fortroligt_DK_V" hidden="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514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83995" cy="1337310"/>
          <wp:effectExtent l="0" t="0" r="0" b="0"/>
          <wp:wrapNone/>
          <wp:docPr id="64" name="Draft" descr="Udkast_V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" descr="Udkast_V_UK" hidden="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1337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47488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68755" cy="1371600"/>
          <wp:effectExtent l="0" t="0" r="0" b="0"/>
          <wp:wrapNone/>
          <wp:docPr id="48" name="Udkast1Hide" descr="Udkast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Hide" descr="Udkast_V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C80D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6077585</wp:posOffset>
          </wp:positionH>
          <wp:positionV relativeFrom="page">
            <wp:posOffset>-15875</wp:posOffset>
          </wp:positionV>
          <wp:extent cx="1466850" cy="1466850"/>
          <wp:effectExtent l="0" t="0" r="0" b="0"/>
          <wp:wrapNone/>
          <wp:docPr id="82" name="Udkast10Hide" descr="Udkast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0Hide" descr="Udkast_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466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posOffset>6280150</wp:posOffset>
          </wp:positionH>
          <wp:positionV relativeFrom="page">
            <wp:posOffset>-18415</wp:posOffset>
          </wp:positionV>
          <wp:extent cx="1285240" cy="1216025"/>
          <wp:effectExtent l="0" t="0" r="0" b="0"/>
          <wp:wrapNone/>
          <wp:docPr id="81" name="Draft2" descr="Udkast_H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2" descr="Udkast_H_UK" hidden="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21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Pr="00E94EF7" w:rsidRDefault="00F463AA" w:rsidP="002761BA">
    <w:pPr>
      <w:pStyle w:val="Header"/>
    </w:pPr>
    <w:r w:rsidRPr="00F463AA">
      <w:rPr>
        <w:noProof/>
        <w:lang w:val="en-US" w:eastAsia="en-US"/>
      </w:rPr>
      <w:drawing>
        <wp:anchor distT="0" distB="0" distL="114300" distR="114300" simplePos="0" relativeHeight="251676160" behindDoc="0" locked="0" layoutInCell="1" allowOverlap="1">
          <wp:simplePos x="0" y="0"/>
          <wp:positionH relativeFrom="page">
            <wp:posOffset>610521</wp:posOffset>
          </wp:positionH>
          <wp:positionV relativeFrom="page">
            <wp:posOffset>513288</wp:posOffset>
          </wp:positionV>
          <wp:extent cx="1874336" cy="173362"/>
          <wp:effectExtent l="19050" t="0" r="0" b="0"/>
          <wp:wrapNone/>
          <wp:docPr id="6" name="LogoInstitu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4336" cy="1733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0DC2">
      <w:rPr>
        <w:noProof/>
        <w:lang w:val="en-US" w:eastAsia="en-US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page">
            <wp:posOffset>431800</wp:posOffset>
          </wp:positionH>
          <wp:positionV relativeFrom="page">
            <wp:posOffset>2962910</wp:posOffset>
          </wp:positionV>
          <wp:extent cx="3472180" cy="3600450"/>
          <wp:effectExtent l="19050" t="0" r="0" b="0"/>
          <wp:wrapNone/>
          <wp:docPr id="151" name="Picture 151" descr="Risoe_moenster_gro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1" descr="Risoe_moenster_groe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2180" cy="3600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24F50" w:rsidRPr="00B24F5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48.5pt;margin-top:248.05pt;width:190.75pt;height:257.9pt;z-index:251665920;mso-position-horizontal-relative:page;mso-position-vertical-relative:page" filled="f" stroked="f">
          <v:textbox style="layout-flow:vertical;mso-layout-flow-alt:bottom-to-top;mso-next-textbox:#_x0000_s2183" inset="0,0,0,0">
            <w:txbxContent>
              <w:p w:rsidR="005620B2" w:rsidRDefault="00E45366" w:rsidP="001F6A89">
                <w:pPr>
                  <w:pStyle w:val="Normal-Rapporttitel"/>
                  <w:jc w:val="center"/>
                </w:pPr>
                <w:bookmarkStart w:id="23" w:name="bmkOvsWindEnergy"/>
                <w:r>
                  <w:t>Department of Wind Energy</w:t>
                </w:r>
                <w:bookmarkEnd w:id="23"/>
              </w:p>
              <w:p w:rsidR="005620B2" w:rsidRPr="00124913" w:rsidRDefault="00E45366" w:rsidP="001F6A89">
                <w:pPr>
                  <w:pStyle w:val="Normal-Rapporttitel"/>
                  <w:jc w:val="center"/>
                </w:pPr>
                <w:bookmarkStart w:id="24" w:name="bmkOvsReport"/>
                <w:r>
                  <w:t>Report</w:t>
                </w:r>
                <w:bookmarkEnd w:id="24"/>
                <w:r w:rsidR="005660A8">
                  <w:t xml:space="preserve"> </w:t>
                </w:r>
                <w:fldSimple w:instr=" DATE  \@ &quot;yyyy&quot; ">
                  <w:r w:rsidR="00F463AA">
                    <w:t>2013</w:t>
                  </w:r>
                </w:fldSimple>
              </w:p>
            </w:txbxContent>
          </v:textbox>
          <w10:wrap anchorx="page" anchory="page"/>
        </v:shape>
      </w:pict>
    </w:r>
    <w:r w:rsidR="00C80DC2">
      <w:rPr>
        <w:noProof/>
        <w:lang w:val="en-US" w:eastAsia="en-US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page">
            <wp:posOffset>6700520</wp:posOffset>
          </wp:positionH>
          <wp:positionV relativeFrom="page">
            <wp:posOffset>540385</wp:posOffset>
          </wp:positionV>
          <wp:extent cx="428625" cy="628650"/>
          <wp:effectExtent l="19050" t="0" r="9525" b="0"/>
          <wp:wrapNone/>
          <wp:docPr id="133" name="Picture 13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3" descr="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24F50" w:rsidRPr="00B24F50">
      <w:rPr>
        <w:noProof/>
      </w:rPr>
      <w:pict>
        <v:line id="_x0000_s2182" style="position:absolute;z-index:251664896;mso-position-horizontal-relative:page;mso-position-vertical-relative:page" from="34pt,233.3pt" to="572.85pt,233.3pt" strokecolor="#3cf" strokeweight="4pt">
          <w10:wrap anchorx="page" anchory="page"/>
        </v:lin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C80DC2" w:rsidP="0031645E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3088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04975" cy="1447800"/>
          <wp:effectExtent l="19050" t="0" r="9525" b="0"/>
          <wp:wrapNone/>
          <wp:docPr id="148" name="Confidential" descr="Fortroligt_UK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fidential" descr="Fortroligt_UK_V" hidden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44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20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704975" cy="1514475"/>
          <wp:effectExtent l="19050" t="0" r="9525" b="0"/>
          <wp:wrapNone/>
          <wp:docPr id="147" name="Fortroligt" descr="Fortroligt_DK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troligt" descr="Fortroligt_DK_V" hidden="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514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-13970</wp:posOffset>
          </wp:positionH>
          <wp:positionV relativeFrom="page">
            <wp:posOffset>-13970</wp:posOffset>
          </wp:positionV>
          <wp:extent cx="1483995" cy="1337310"/>
          <wp:effectExtent l="0" t="0" r="0" b="0"/>
          <wp:wrapNone/>
          <wp:docPr id="127" name="Draft" descr="Udkast_V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" descr="Udkast_V_UK" hidden="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1337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68755" cy="1371600"/>
          <wp:effectExtent l="0" t="0" r="0" b="0"/>
          <wp:wrapNone/>
          <wp:docPr id="126" name="Udkast11Hide" descr="Udkast_V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1Hide" descr="Udkast_V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0B2" w:rsidRDefault="00C80D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040" behindDoc="0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628775" cy="1704975"/>
          <wp:effectExtent l="19050" t="0" r="9525" b="0"/>
          <wp:wrapNone/>
          <wp:docPr id="146" name="Confidential3Hide" descr="Fortroligt_UK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fidential3Hide" descr="Fortroligt_UK_H" hidden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1704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685925" cy="1704975"/>
          <wp:effectExtent l="19050" t="0" r="9525" b="0"/>
          <wp:wrapNone/>
          <wp:docPr id="145" name="Fortroligt3Hide" descr="Fortroligt_DK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troligt3Hide" descr="Fortroligt_DK_H" hidden="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1704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page">
            <wp:posOffset>6296660</wp:posOffset>
          </wp:positionH>
          <wp:positionV relativeFrom="page">
            <wp:posOffset>-26035</wp:posOffset>
          </wp:positionV>
          <wp:extent cx="1285240" cy="1216025"/>
          <wp:effectExtent l="0" t="0" r="0" b="0"/>
          <wp:wrapNone/>
          <wp:docPr id="131" name="Draft2" descr="Udkast_H_U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ft2" descr="Udkast_H_UK" hidden="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21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466850" cy="1466850"/>
          <wp:effectExtent l="0" t="0" r="0" b="0"/>
          <wp:wrapNone/>
          <wp:docPr id="130" name="Udkast10Hide" descr="Udkast_H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kast10Hide" descr="Udkast_H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466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13" w:rsidRPr="00AD3313" w:rsidRDefault="00AD3313" w:rsidP="00AD3313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13" w:rsidRPr="00AD3313" w:rsidRDefault="00E45366" w:rsidP="00AD331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46463" behindDoc="0" locked="0" layoutInCell="1" allowOverlap="1">
          <wp:simplePos x="0" y="0"/>
          <wp:positionH relativeFrom="page">
            <wp:posOffset>901645</wp:posOffset>
          </wp:positionH>
          <wp:positionV relativeFrom="page">
            <wp:posOffset>612250</wp:posOffset>
          </wp:positionV>
          <wp:extent cx="1873360" cy="174929"/>
          <wp:effectExtent l="19050" t="0" r="0" b="0"/>
          <wp:wrapNone/>
          <wp:docPr id="2" name="LogoInstitu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360" cy="174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60C58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5DAEE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25829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8869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048E0E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BDA185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82AFD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F8C6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D2DB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601F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660C0"/>
    <w:multiLevelType w:val="multilevel"/>
    <w:tmpl w:val="F1BA358A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11">
    <w:nsid w:val="089566F4"/>
    <w:multiLevelType w:val="multilevel"/>
    <w:tmpl w:val="5510BA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0B73771D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0DB629D6"/>
    <w:multiLevelType w:val="multilevel"/>
    <w:tmpl w:val="AA2618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9882E04"/>
    <w:multiLevelType w:val="multilevel"/>
    <w:tmpl w:val="390A8150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1B9308D8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5BF418D"/>
    <w:multiLevelType w:val="multilevel"/>
    <w:tmpl w:val="5AF6E4F0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pStyle w:val="Normal-Bilag"/>
      <w:lvlText w:val="Appendix %6"/>
      <w:lvlJc w:val="left"/>
      <w:pPr>
        <w:tabs>
          <w:tab w:val="num" w:pos="1152"/>
        </w:tabs>
        <w:ind w:left="1152" w:hanging="115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Normal-Bilagsoverskrift"/>
      <w:lvlText w:val="%6 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7EC3E60"/>
    <w:multiLevelType w:val="multilevel"/>
    <w:tmpl w:val="27567C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Normal-TabelOverskrift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29F55250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C033387"/>
    <w:multiLevelType w:val="multilevel"/>
    <w:tmpl w:val="4EFC694E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EDC5848"/>
    <w:multiLevelType w:val="multilevel"/>
    <w:tmpl w:val="0B727A10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pStyle w:val="Normal-Appendix"/>
      <w:lvlText w:val="Appendix %5"/>
      <w:lvlJc w:val="left"/>
      <w:pPr>
        <w:tabs>
          <w:tab w:val="num" w:pos="1928"/>
        </w:tabs>
        <w:ind w:left="1928" w:hanging="19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16F2B15"/>
    <w:multiLevelType w:val="multilevel"/>
    <w:tmpl w:val="5EFAFCF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lvlText w:val="Bilag 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2F22577"/>
    <w:multiLevelType w:val="multilevel"/>
    <w:tmpl w:val="0EE47B74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1928"/>
        </w:tabs>
        <w:ind w:left="1928" w:hanging="19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45D14AE"/>
    <w:multiLevelType w:val="multilevel"/>
    <w:tmpl w:val="360E1BD0"/>
    <w:lvl w:ilvl="0">
      <w:start w:val="1"/>
      <w:numFmt w:val="decimal"/>
      <w:pStyle w:val="Overskrift1RisoeRap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RisoeRap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mednummer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5123340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44A23A2C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C0C384C"/>
    <w:multiLevelType w:val="multilevel"/>
    <w:tmpl w:val="087AA40A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2041"/>
        </w:tabs>
        <w:ind w:left="2041" w:hanging="204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F8E439A"/>
    <w:multiLevelType w:val="multilevel"/>
    <w:tmpl w:val="F384A93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lvlRestart w:val="0"/>
      <w:lvlText w:val="Bilag 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 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69495C53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ACB3B03"/>
    <w:multiLevelType w:val="multilevel"/>
    <w:tmpl w:val="1A4630B0"/>
    <w:lvl w:ilvl="0">
      <w:start w:val="1"/>
      <w:numFmt w:val="bullet"/>
      <w:pStyle w:val="Normal-Punktliste"/>
      <w:lvlText w:val="∙"/>
      <w:lvlJc w:val="left"/>
      <w:pPr>
        <w:tabs>
          <w:tab w:val="num" w:pos="227"/>
        </w:tabs>
        <w:ind w:left="227" w:hanging="227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041"/>
        </w:tabs>
        <w:ind w:left="2041" w:hanging="227"/>
      </w:pPr>
      <w:rPr>
        <w:rFonts w:ascii="Symbol" w:hAnsi="Symbol" w:hint="default"/>
      </w:rPr>
    </w:lvl>
  </w:abstractNum>
  <w:abstractNum w:abstractNumId="30">
    <w:nsid w:val="734C7605"/>
    <w:multiLevelType w:val="multilevel"/>
    <w:tmpl w:val="FF4CAF92"/>
    <w:lvl w:ilvl="0">
      <w:start w:val="1"/>
      <w:numFmt w:val="decimal"/>
      <w:pStyle w:val="Normal-Nummerering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99"/>
        </w:tabs>
        <w:ind w:left="3799" w:hanging="110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53"/>
        </w:tabs>
        <w:ind w:left="4253" w:hanging="15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36"/>
        </w:tabs>
        <w:ind w:left="4536" w:hanging="184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678" w:hanging="19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0"/>
        </w:tabs>
        <w:ind w:left="4820" w:hanging="2127"/>
      </w:pPr>
      <w:rPr>
        <w:rFonts w:hint="default"/>
      </w:rPr>
    </w:lvl>
  </w:abstractNum>
  <w:abstractNum w:abstractNumId="31">
    <w:nsid w:val="75CB3C50"/>
    <w:multiLevelType w:val="multilevel"/>
    <w:tmpl w:val="180E2092"/>
    <w:lvl w:ilvl="0">
      <w:start w:val="1"/>
      <w:numFmt w:val="upperLetter"/>
      <w:lvlText w:val="Appendix %1"/>
      <w:lvlJc w:val="left"/>
      <w:pPr>
        <w:tabs>
          <w:tab w:val="num" w:pos="1151"/>
        </w:tabs>
        <w:ind w:left="1151" w:hanging="11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lvlText w:val="Appendix %5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0"/>
  </w:num>
  <w:num w:numId="5">
    <w:abstractNumId w:val="29"/>
  </w:num>
  <w:num w:numId="6">
    <w:abstractNumId w:val="12"/>
  </w:num>
  <w:num w:numId="7">
    <w:abstractNumId w:val="28"/>
  </w:num>
  <w:num w:numId="8">
    <w:abstractNumId w:val="24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18"/>
  </w:num>
  <w:num w:numId="20">
    <w:abstractNumId w:val="25"/>
  </w:num>
  <w:num w:numId="21">
    <w:abstractNumId w:val="15"/>
  </w:num>
  <w:num w:numId="22">
    <w:abstractNumId w:val="21"/>
  </w:num>
  <w:num w:numId="23">
    <w:abstractNumId w:val="27"/>
  </w:num>
  <w:num w:numId="24">
    <w:abstractNumId w:val="16"/>
  </w:num>
  <w:num w:numId="25">
    <w:abstractNumId w:val="19"/>
  </w:num>
  <w:num w:numId="26">
    <w:abstractNumId w:val="31"/>
  </w:num>
  <w:num w:numId="27">
    <w:abstractNumId w:val="14"/>
  </w:num>
  <w:num w:numId="28">
    <w:abstractNumId w:val="22"/>
  </w:num>
  <w:num w:numId="29">
    <w:abstractNumId w:val="26"/>
  </w:num>
  <w:num w:numId="30">
    <w:abstractNumId w:val="11"/>
  </w:num>
  <w:num w:numId="31">
    <w:abstractNumId w:val="13"/>
  </w:num>
  <w:num w:numId="32">
    <w:abstractNumId w:val="23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attachedTemplate r:id="rId1"/>
  <w:stylePaneFormatFilter w:val="4004"/>
  <w:defaultTabStop w:val="1304"/>
  <w:hyphenationZone w:val="425"/>
  <w:drawingGridHorizontalSpacing w:val="100"/>
  <w:displayHorizontalDrawingGridEvery w:val="2"/>
  <w:characterSpacingControl w:val="doNotCompress"/>
  <w:hdrShapeDefaults>
    <o:shapedefaults v:ext="edit" spidmax="2185">
      <o:colormru v:ext="edit" colors="#ff6500,#9c3,#3cf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E45366"/>
    <w:rsid w:val="00002FF0"/>
    <w:rsid w:val="00003294"/>
    <w:rsid w:val="000127B9"/>
    <w:rsid w:val="000135B1"/>
    <w:rsid w:val="00014646"/>
    <w:rsid w:val="000146E3"/>
    <w:rsid w:val="00015A6D"/>
    <w:rsid w:val="000179A9"/>
    <w:rsid w:val="00017DAF"/>
    <w:rsid w:val="00027829"/>
    <w:rsid w:val="00031598"/>
    <w:rsid w:val="000336A4"/>
    <w:rsid w:val="0003561B"/>
    <w:rsid w:val="000369C4"/>
    <w:rsid w:val="00037380"/>
    <w:rsid w:val="00037659"/>
    <w:rsid w:val="000377DF"/>
    <w:rsid w:val="00042EE9"/>
    <w:rsid w:val="00052F48"/>
    <w:rsid w:val="00057E1A"/>
    <w:rsid w:val="00063AB2"/>
    <w:rsid w:val="0006463F"/>
    <w:rsid w:val="000714FD"/>
    <w:rsid w:val="000718AC"/>
    <w:rsid w:val="00074299"/>
    <w:rsid w:val="000755E7"/>
    <w:rsid w:val="00077D4D"/>
    <w:rsid w:val="00087769"/>
    <w:rsid w:val="000909AF"/>
    <w:rsid w:val="00096004"/>
    <w:rsid w:val="000A2A66"/>
    <w:rsid w:val="000A30E4"/>
    <w:rsid w:val="000A35DB"/>
    <w:rsid w:val="000A38D3"/>
    <w:rsid w:val="000B07E0"/>
    <w:rsid w:val="000C61EF"/>
    <w:rsid w:val="000D1B04"/>
    <w:rsid w:val="000D5477"/>
    <w:rsid w:val="000D5822"/>
    <w:rsid w:val="000D7D5D"/>
    <w:rsid w:val="000D7F6C"/>
    <w:rsid w:val="000E1BD4"/>
    <w:rsid w:val="000E68E7"/>
    <w:rsid w:val="000F2B68"/>
    <w:rsid w:val="00100DD5"/>
    <w:rsid w:val="00102360"/>
    <w:rsid w:val="001038C4"/>
    <w:rsid w:val="00104816"/>
    <w:rsid w:val="001070F0"/>
    <w:rsid w:val="001110D5"/>
    <w:rsid w:val="00114FE8"/>
    <w:rsid w:val="001161F7"/>
    <w:rsid w:val="00117990"/>
    <w:rsid w:val="001240E1"/>
    <w:rsid w:val="00132D76"/>
    <w:rsid w:val="0013350E"/>
    <w:rsid w:val="00134864"/>
    <w:rsid w:val="001404C4"/>
    <w:rsid w:val="001427A7"/>
    <w:rsid w:val="0014691D"/>
    <w:rsid w:val="00153749"/>
    <w:rsid w:val="00153C3D"/>
    <w:rsid w:val="0015549B"/>
    <w:rsid w:val="00155FD3"/>
    <w:rsid w:val="00160D1D"/>
    <w:rsid w:val="00164A6C"/>
    <w:rsid w:val="0017186D"/>
    <w:rsid w:val="00174525"/>
    <w:rsid w:val="00176340"/>
    <w:rsid w:val="0017662D"/>
    <w:rsid w:val="00176C23"/>
    <w:rsid w:val="00180A46"/>
    <w:rsid w:val="00181FCA"/>
    <w:rsid w:val="00190272"/>
    <w:rsid w:val="00191551"/>
    <w:rsid w:val="001927F4"/>
    <w:rsid w:val="001964E2"/>
    <w:rsid w:val="001A1A70"/>
    <w:rsid w:val="001A7256"/>
    <w:rsid w:val="001C0122"/>
    <w:rsid w:val="001C216C"/>
    <w:rsid w:val="001C2E4B"/>
    <w:rsid w:val="001C39A0"/>
    <w:rsid w:val="001D03BF"/>
    <w:rsid w:val="001D7529"/>
    <w:rsid w:val="001E50E2"/>
    <w:rsid w:val="001E5289"/>
    <w:rsid w:val="001E7C9E"/>
    <w:rsid w:val="001F4BC7"/>
    <w:rsid w:val="001F6A89"/>
    <w:rsid w:val="00201191"/>
    <w:rsid w:val="0020422D"/>
    <w:rsid w:val="00212D6D"/>
    <w:rsid w:val="00213A1F"/>
    <w:rsid w:val="00220EC2"/>
    <w:rsid w:val="00223CC1"/>
    <w:rsid w:val="00224B8A"/>
    <w:rsid w:val="002265DD"/>
    <w:rsid w:val="002267D8"/>
    <w:rsid w:val="00230C25"/>
    <w:rsid w:val="00237BB1"/>
    <w:rsid w:val="002516BB"/>
    <w:rsid w:val="00253515"/>
    <w:rsid w:val="00256122"/>
    <w:rsid w:val="00262DE7"/>
    <w:rsid w:val="00267ED0"/>
    <w:rsid w:val="00270681"/>
    <w:rsid w:val="00275B20"/>
    <w:rsid w:val="002761BA"/>
    <w:rsid w:val="002938D9"/>
    <w:rsid w:val="0029647B"/>
    <w:rsid w:val="002A3E4E"/>
    <w:rsid w:val="002B22DA"/>
    <w:rsid w:val="002B46A5"/>
    <w:rsid w:val="002D1815"/>
    <w:rsid w:val="002D4A11"/>
    <w:rsid w:val="002E3145"/>
    <w:rsid w:val="002E4DAC"/>
    <w:rsid w:val="002F4386"/>
    <w:rsid w:val="002F4F82"/>
    <w:rsid w:val="003001E6"/>
    <w:rsid w:val="0030355C"/>
    <w:rsid w:val="003043EE"/>
    <w:rsid w:val="00306891"/>
    <w:rsid w:val="00311672"/>
    <w:rsid w:val="00312E23"/>
    <w:rsid w:val="0031645E"/>
    <w:rsid w:val="00321685"/>
    <w:rsid w:val="00322CE7"/>
    <w:rsid w:val="00325F9B"/>
    <w:rsid w:val="0032635D"/>
    <w:rsid w:val="003312DB"/>
    <w:rsid w:val="00337BB7"/>
    <w:rsid w:val="003415E5"/>
    <w:rsid w:val="0034211A"/>
    <w:rsid w:val="00342A0A"/>
    <w:rsid w:val="00347206"/>
    <w:rsid w:val="003549E1"/>
    <w:rsid w:val="0035648F"/>
    <w:rsid w:val="00361DBB"/>
    <w:rsid w:val="00361E48"/>
    <w:rsid w:val="00361E50"/>
    <w:rsid w:val="00362B34"/>
    <w:rsid w:val="00370361"/>
    <w:rsid w:val="00375D17"/>
    <w:rsid w:val="00377667"/>
    <w:rsid w:val="003804AB"/>
    <w:rsid w:val="00385FBE"/>
    <w:rsid w:val="00386B1F"/>
    <w:rsid w:val="00392A66"/>
    <w:rsid w:val="00392CCB"/>
    <w:rsid w:val="00393A76"/>
    <w:rsid w:val="003A6A15"/>
    <w:rsid w:val="003A6F38"/>
    <w:rsid w:val="003A7A47"/>
    <w:rsid w:val="003B096A"/>
    <w:rsid w:val="003B18FD"/>
    <w:rsid w:val="003B1C78"/>
    <w:rsid w:val="003B5F00"/>
    <w:rsid w:val="003C0651"/>
    <w:rsid w:val="003C36C4"/>
    <w:rsid w:val="003C78E2"/>
    <w:rsid w:val="003D1793"/>
    <w:rsid w:val="003D2DF0"/>
    <w:rsid w:val="003E2CA2"/>
    <w:rsid w:val="003E417E"/>
    <w:rsid w:val="003E7F01"/>
    <w:rsid w:val="003F005F"/>
    <w:rsid w:val="003F54F0"/>
    <w:rsid w:val="003F7BEB"/>
    <w:rsid w:val="0040304F"/>
    <w:rsid w:val="00406CF7"/>
    <w:rsid w:val="00407B42"/>
    <w:rsid w:val="0041061B"/>
    <w:rsid w:val="004110B9"/>
    <w:rsid w:val="00411CBC"/>
    <w:rsid w:val="00417B28"/>
    <w:rsid w:val="00426E08"/>
    <w:rsid w:val="00427D7E"/>
    <w:rsid w:val="00427F89"/>
    <w:rsid w:val="0043257E"/>
    <w:rsid w:val="00435B59"/>
    <w:rsid w:val="0044223F"/>
    <w:rsid w:val="004458DD"/>
    <w:rsid w:val="00451B4B"/>
    <w:rsid w:val="00451C68"/>
    <w:rsid w:val="004539F8"/>
    <w:rsid w:val="004575E1"/>
    <w:rsid w:val="00457AB3"/>
    <w:rsid w:val="00457C7B"/>
    <w:rsid w:val="00465595"/>
    <w:rsid w:val="004670D7"/>
    <w:rsid w:val="00467234"/>
    <w:rsid w:val="00472F29"/>
    <w:rsid w:val="0049190D"/>
    <w:rsid w:val="004A3ADA"/>
    <w:rsid w:val="004A426D"/>
    <w:rsid w:val="004A4465"/>
    <w:rsid w:val="004A5D92"/>
    <w:rsid w:val="004B0940"/>
    <w:rsid w:val="004B1315"/>
    <w:rsid w:val="004B2422"/>
    <w:rsid w:val="004C0C0B"/>
    <w:rsid w:val="004C273A"/>
    <w:rsid w:val="004C4663"/>
    <w:rsid w:val="004C4DCB"/>
    <w:rsid w:val="004C5CFD"/>
    <w:rsid w:val="004C63C1"/>
    <w:rsid w:val="004D1FDC"/>
    <w:rsid w:val="004D33F7"/>
    <w:rsid w:val="004D438A"/>
    <w:rsid w:val="004D64F7"/>
    <w:rsid w:val="004F01C0"/>
    <w:rsid w:val="004F3A57"/>
    <w:rsid w:val="004F579A"/>
    <w:rsid w:val="004F6272"/>
    <w:rsid w:val="00504233"/>
    <w:rsid w:val="00507E3D"/>
    <w:rsid w:val="0051519D"/>
    <w:rsid w:val="00515540"/>
    <w:rsid w:val="00516CCE"/>
    <w:rsid w:val="00522383"/>
    <w:rsid w:val="0052531A"/>
    <w:rsid w:val="00525441"/>
    <w:rsid w:val="00527C24"/>
    <w:rsid w:val="00530071"/>
    <w:rsid w:val="005312E3"/>
    <w:rsid w:val="005418DC"/>
    <w:rsid w:val="00544882"/>
    <w:rsid w:val="00544F71"/>
    <w:rsid w:val="00545235"/>
    <w:rsid w:val="0055133E"/>
    <w:rsid w:val="005520D0"/>
    <w:rsid w:val="005525AB"/>
    <w:rsid w:val="00553120"/>
    <w:rsid w:val="0055495B"/>
    <w:rsid w:val="00554F43"/>
    <w:rsid w:val="00555079"/>
    <w:rsid w:val="00555B18"/>
    <w:rsid w:val="00555FEC"/>
    <w:rsid w:val="005620B2"/>
    <w:rsid w:val="005631DE"/>
    <w:rsid w:val="0056380B"/>
    <w:rsid w:val="005660A8"/>
    <w:rsid w:val="00573E18"/>
    <w:rsid w:val="00574182"/>
    <w:rsid w:val="005763FD"/>
    <w:rsid w:val="00577719"/>
    <w:rsid w:val="00586489"/>
    <w:rsid w:val="00590E46"/>
    <w:rsid w:val="00592010"/>
    <w:rsid w:val="00594E83"/>
    <w:rsid w:val="00596372"/>
    <w:rsid w:val="005B2896"/>
    <w:rsid w:val="005C0009"/>
    <w:rsid w:val="005C0B14"/>
    <w:rsid w:val="005C3383"/>
    <w:rsid w:val="005C5843"/>
    <w:rsid w:val="005C635F"/>
    <w:rsid w:val="005D100D"/>
    <w:rsid w:val="005D2E7B"/>
    <w:rsid w:val="005E0276"/>
    <w:rsid w:val="005E19F1"/>
    <w:rsid w:val="005E250D"/>
    <w:rsid w:val="005E25F6"/>
    <w:rsid w:val="005E2612"/>
    <w:rsid w:val="005E4618"/>
    <w:rsid w:val="005E712D"/>
    <w:rsid w:val="005F2C26"/>
    <w:rsid w:val="005F6741"/>
    <w:rsid w:val="00604EB6"/>
    <w:rsid w:val="006110BA"/>
    <w:rsid w:val="0061288E"/>
    <w:rsid w:val="006160D5"/>
    <w:rsid w:val="00625FF4"/>
    <w:rsid w:val="00626BD4"/>
    <w:rsid w:val="00630CBF"/>
    <w:rsid w:val="00635655"/>
    <w:rsid w:val="0064381C"/>
    <w:rsid w:val="006509F8"/>
    <w:rsid w:val="0065248A"/>
    <w:rsid w:val="006534F1"/>
    <w:rsid w:val="006555BD"/>
    <w:rsid w:val="006557CC"/>
    <w:rsid w:val="00663709"/>
    <w:rsid w:val="0066474E"/>
    <w:rsid w:val="0066479B"/>
    <w:rsid w:val="0066624D"/>
    <w:rsid w:val="006672A9"/>
    <w:rsid w:val="00667617"/>
    <w:rsid w:val="0066784A"/>
    <w:rsid w:val="00671E35"/>
    <w:rsid w:val="00675041"/>
    <w:rsid w:val="00677B39"/>
    <w:rsid w:val="00683182"/>
    <w:rsid w:val="006868B2"/>
    <w:rsid w:val="006956B5"/>
    <w:rsid w:val="006978FF"/>
    <w:rsid w:val="006A4100"/>
    <w:rsid w:val="006A4FA3"/>
    <w:rsid w:val="006A70B4"/>
    <w:rsid w:val="006A74E6"/>
    <w:rsid w:val="006B4D2A"/>
    <w:rsid w:val="006B79D8"/>
    <w:rsid w:val="006C3FCA"/>
    <w:rsid w:val="006C633F"/>
    <w:rsid w:val="006C6F71"/>
    <w:rsid w:val="006D1B10"/>
    <w:rsid w:val="006D3ADE"/>
    <w:rsid w:val="006D44BD"/>
    <w:rsid w:val="006D537C"/>
    <w:rsid w:val="006D64DA"/>
    <w:rsid w:val="006E2E3A"/>
    <w:rsid w:val="006E532C"/>
    <w:rsid w:val="006F3131"/>
    <w:rsid w:val="00702E4B"/>
    <w:rsid w:val="007053B0"/>
    <w:rsid w:val="00705CA0"/>
    <w:rsid w:val="00706075"/>
    <w:rsid w:val="00715796"/>
    <w:rsid w:val="00717211"/>
    <w:rsid w:val="007230B9"/>
    <w:rsid w:val="00727E7F"/>
    <w:rsid w:val="00732BDF"/>
    <w:rsid w:val="0073322C"/>
    <w:rsid w:val="00734F3F"/>
    <w:rsid w:val="007351B8"/>
    <w:rsid w:val="007378CC"/>
    <w:rsid w:val="00737F96"/>
    <w:rsid w:val="00740CA2"/>
    <w:rsid w:val="00744E65"/>
    <w:rsid w:val="0075269D"/>
    <w:rsid w:val="00763632"/>
    <w:rsid w:val="00772B81"/>
    <w:rsid w:val="00785486"/>
    <w:rsid w:val="00795641"/>
    <w:rsid w:val="00796CCC"/>
    <w:rsid w:val="007A1A9C"/>
    <w:rsid w:val="007A2264"/>
    <w:rsid w:val="007A2580"/>
    <w:rsid w:val="007A66C5"/>
    <w:rsid w:val="007B294F"/>
    <w:rsid w:val="007B31C2"/>
    <w:rsid w:val="007B4744"/>
    <w:rsid w:val="007C0268"/>
    <w:rsid w:val="007C07F1"/>
    <w:rsid w:val="007C0A06"/>
    <w:rsid w:val="007C121F"/>
    <w:rsid w:val="007C2149"/>
    <w:rsid w:val="007C7450"/>
    <w:rsid w:val="007D11BB"/>
    <w:rsid w:val="007D2ABA"/>
    <w:rsid w:val="007D3205"/>
    <w:rsid w:val="007D4E32"/>
    <w:rsid w:val="007D54AA"/>
    <w:rsid w:val="007D72E5"/>
    <w:rsid w:val="007D7D70"/>
    <w:rsid w:val="007E073A"/>
    <w:rsid w:val="007E1DE7"/>
    <w:rsid w:val="007E2146"/>
    <w:rsid w:val="007E36E1"/>
    <w:rsid w:val="007F38C2"/>
    <w:rsid w:val="007F5B78"/>
    <w:rsid w:val="008070A7"/>
    <w:rsid w:val="00807902"/>
    <w:rsid w:val="0081261A"/>
    <w:rsid w:val="00817B56"/>
    <w:rsid w:val="00822758"/>
    <w:rsid w:val="00825204"/>
    <w:rsid w:val="00830E96"/>
    <w:rsid w:val="00846F4F"/>
    <w:rsid w:val="00853CE6"/>
    <w:rsid w:val="00855647"/>
    <w:rsid w:val="00857D34"/>
    <w:rsid w:val="00857E97"/>
    <w:rsid w:val="00867618"/>
    <w:rsid w:val="00867997"/>
    <w:rsid w:val="00870040"/>
    <w:rsid w:val="0088145E"/>
    <w:rsid w:val="00881834"/>
    <w:rsid w:val="00881E17"/>
    <w:rsid w:val="008832BD"/>
    <w:rsid w:val="00884DDE"/>
    <w:rsid w:val="008854AB"/>
    <w:rsid w:val="008872D3"/>
    <w:rsid w:val="00892528"/>
    <w:rsid w:val="008A12C6"/>
    <w:rsid w:val="008A27AA"/>
    <w:rsid w:val="008A42B4"/>
    <w:rsid w:val="008A664E"/>
    <w:rsid w:val="008B2073"/>
    <w:rsid w:val="008B3CD5"/>
    <w:rsid w:val="008B7AF4"/>
    <w:rsid w:val="008C6B6E"/>
    <w:rsid w:val="008D3A9E"/>
    <w:rsid w:val="008D44D3"/>
    <w:rsid w:val="008E1586"/>
    <w:rsid w:val="008E3DEA"/>
    <w:rsid w:val="008E5856"/>
    <w:rsid w:val="008F5B3E"/>
    <w:rsid w:val="0090154E"/>
    <w:rsid w:val="00901A85"/>
    <w:rsid w:val="00906F48"/>
    <w:rsid w:val="00912491"/>
    <w:rsid w:val="00914564"/>
    <w:rsid w:val="00922267"/>
    <w:rsid w:val="0092466D"/>
    <w:rsid w:val="009315DB"/>
    <w:rsid w:val="009345CB"/>
    <w:rsid w:val="00935614"/>
    <w:rsid w:val="009369A0"/>
    <w:rsid w:val="00936F00"/>
    <w:rsid w:val="009448C9"/>
    <w:rsid w:val="00951B2E"/>
    <w:rsid w:val="00951C30"/>
    <w:rsid w:val="00956F23"/>
    <w:rsid w:val="009662C1"/>
    <w:rsid w:val="00975817"/>
    <w:rsid w:val="0097637C"/>
    <w:rsid w:val="00980C6A"/>
    <w:rsid w:val="009817E2"/>
    <w:rsid w:val="00985301"/>
    <w:rsid w:val="0099061E"/>
    <w:rsid w:val="00992EEA"/>
    <w:rsid w:val="009A018B"/>
    <w:rsid w:val="009A1B76"/>
    <w:rsid w:val="009A7BF0"/>
    <w:rsid w:val="009B0DF0"/>
    <w:rsid w:val="009B3B90"/>
    <w:rsid w:val="009B53D3"/>
    <w:rsid w:val="009B5B7E"/>
    <w:rsid w:val="009C1D58"/>
    <w:rsid w:val="009C40FB"/>
    <w:rsid w:val="009C457C"/>
    <w:rsid w:val="009C779B"/>
    <w:rsid w:val="009D1238"/>
    <w:rsid w:val="009D1C36"/>
    <w:rsid w:val="009D30C8"/>
    <w:rsid w:val="009D3A31"/>
    <w:rsid w:val="009D3BCE"/>
    <w:rsid w:val="009E1DF2"/>
    <w:rsid w:val="009E467C"/>
    <w:rsid w:val="009F0B85"/>
    <w:rsid w:val="009F2E79"/>
    <w:rsid w:val="009F35A0"/>
    <w:rsid w:val="009F3BCD"/>
    <w:rsid w:val="009F3EF0"/>
    <w:rsid w:val="009F56D0"/>
    <w:rsid w:val="009F6B99"/>
    <w:rsid w:val="00A009EC"/>
    <w:rsid w:val="00A016A4"/>
    <w:rsid w:val="00A06A92"/>
    <w:rsid w:val="00A14135"/>
    <w:rsid w:val="00A21212"/>
    <w:rsid w:val="00A212B6"/>
    <w:rsid w:val="00A25E20"/>
    <w:rsid w:val="00A2618A"/>
    <w:rsid w:val="00A30B4F"/>
    <w:rsid w:val="00A330DC"/>
    <w:rsid w:val="00A338CC"/>
    <w:rsid w:val="00A34212"/>
    <w:rsid w:val="00A34AC6"/>
    <w:rsid w:val="00A356D1"/>
    <w:rsid w:val="00A410EF"/>
    <w:rsid w:val="00A6282C"/>
    <w:rsid w:val="00A67B1B"/>
    <w:rsid w:val="00A82E13"/>
    <w:rsid w:val="00A87A76"/>
    <w:rsid w:val="00A91D82"/>
    <w:rsid w:val="00A93B14"/>
    <w:rsid w:val="00A94B73"/>
    <w:rsid w:val="00A9589A"/>
    <w:rsid w:val="00A97A22"/>
    <w:rsid w:val="00A97E4E"/>
    <w:rsid w:val="00AA1DDD"/>
    <w:rsid w:val="00AA5B1D"/>
    <w:rsid w:val="00AB0CA6"/>
    <w:rsid w:val="00AB2C86"/>
    <w:rsid w:val="00AB3235"/>
    <w:rsid w:val="00AC0BDC"/>
    <w:rsid w:val="00AC4112"/>
    <w:rsid w:val="00AC613F"/>
    <w:rsid w:val="00AD1249"/>
    <w:rsid w:val="00AD3313"/>
    <w:rsid w:val="00AD443E"/>
    <w:rsid w:val="00AD4B61"/>
    <w:rsid w:val="00AD6509"/>
    <w:rsid w:val="00AD78F8"/>
    <w:rsid w:val="00AE192B"/>
    <w:rsid w:val="00AE254D"/>
    <w:rsid w:val="00AE4373"/>
    <w:rsid w:val="00AE67C1"/>
    <w:rsid w:val="00AF3827"/>
    <w:rsid w:val="00B01F34"/>
    <w:rsid w:val="00B06226"/>
    <w:rsid w:val="00B064CB"/>
    <w:rsid w:val="00B06F86"/>
    <w:rsid w:val="00B1039B"/>
    <w:rsid w:val="00B11C58"/>
    <w:rsid w:val="00B17595"/>
    <w:rsid w:val="00B20A8B"/>
    <w:rsid w:val="00B23A8E"/>
    <w:rsid w:val="00B24F50"/>
    <w:rsid w:val="00B2554D"/>
    <w:rsid w:val="00B264E9"/>
    <w:rsid w:val="00B31492"/>
    <w:rsid w:val="00B5149F"/>
    <w:rsid w:val="00B54FD5"/>
    <w:rsid w:val="00B576B4"/>
    <w:rsid w:val="00B612CC"/>
    <w:rsid w:val="00B6189C"/>
    <w:rsid w:val="00B6408C"/>
    <w:rsid w:val="00B66EB4"/>
    <w:rsid w:val="00B70F64"/>
    <w:rsid w:val="00B721E8"/>
    <w:rsid w:val="00B728B8"/>
    <w:rsid w:val="00B749F7"/>
    <w:rsid w:val="00B800D9"/>
    <w:rsid w:val="00B8125B"/>
    <w:rsid w:val="00B83A84"/>
    <w:rsid w:val="00B83BC4"/>
    <w:rsid w:val="00B85A43"/>
    <w:rsid w:val="00B94DB9"/>
    <w:rsid w:val="00B97168"/>
    <w:rsid w:val="00B973C5"/>
    <w:rsid w:val="00B97769"/>
    <w:rsid w:val="00BA36B6"/>
    <w:rsid w:val="00BA37C3"/>
    <w:rsid w:val="00BA6309"/>
    <w:rsid w:val="00BA7DCB"/>
    <w:rsid w:val="00BB2AD6"/>
    <w:rsid w:val="00BB3B86"/>
    <w:rsid w:val="00BB54F0"/>
    <w:rsid w:val="00BB61C3"/>
    <w:rsid w:val="00BC630A"/>
    <w:rsid w:val="00BD1D38"/>
    <w:rsid w:val="00BD417C"/>
    <w:rsid w:val="00BD4CE4"/>
    <w:rsid w:val="00BD558D"/>
    <w:rsid w:val="00BD64D9"/>
    <w:rsid w:val="00BD6A7B"/>
    <w:rsid w:val="00BE34E8"/>
    <w:rsid w:val="00BE50CB"/>
    <w:rsid w:val="00BE676F"/>
    <w:rsid w:val="00BE7414"/>
    <w:rsid w:val="00BF0701"/>
    <w:rsid w:val="00BF3E89"/>
    <w:rsid w:val="00BF5471"/>
    <w:rsid w:val="00BF5C0E"/>
    <w:rsid w:val="00BF75FE"/>
    <w:rsid w:val="00BF76BE"/>
    <w:rsid w:val="00C01C6B"/>
    <w:rsid w:val="00C03608"/>
    <w:rsid w:val="00C051DB"/>
    <w:rsid w:val="00C119FB"/>
    <w:rsid w:val="00C130F3"/>
    <w:rsid w:val="00C151AE"/>
    <w:rsid w:val="00C15284"/>
    <w:rsid w:val="00C22E5D"/>
    <w:rsid w:val="00C24CCB"/>
    <w:rsid w:val="00C24D62"/>
    <w:rsid w:val="00C25D09"/>
    <w:rsid w:val="00C274F4"/>
    <w:rsid w:val="00C40D5C"/>
    <w:rsid w:val="00C42448"/>
    <w:rsid w:val="00C45078"/>
    <w:rsid w:val="00C54889"/>
    <w:rsid w:val="00C54E54"/>
    <w:rsid w:val="00C57FC0"/>
    <w:rsid w:val="00C64376"/>
    <w:rsid w:val="00C64F79"/>
    <w:rsid w:val="00C6520B"/>
    <w:rsid w:val="00C67294"/>
    <w:rsid w:val="00C71C75"/>
    <w:rsid w:val="00C73679"/>
    <w:rsid w:val="00C770B1"/>
    <w:rsid w:val="00C80DC2"/>
    <w:rsid w:val="00C8559D"/>
    <w:rsid w:val="00C87BE5"/>
    <w:rsid w:val="00C91C2C"/>
    <w:rsid w:val="00C941A3"/>
    <w:rsid w:val="00CA1682"/>
    <w:rsid w:val="00CA2463"/>
    <w:rsid w:val="00CA2CF0"/>
    <w:rsid w:val="00CA339D"/>
    <w:rsid w:val="00CA55BC"/>
    <w:rsid w:val="00CA628D"/>
    <w:rsid w:val="00CA69EC"/>
    <w:rsid w:val="00CB4B79"/>
    <w:rsid w:val="00CB5340"/>
    <w:rsid w:val="00CC03D7"/>
    <w:rsid w:val="00CC0C3E"/>
    <w:rsid w:val="00CC1963"/>
    <w:rsid w:val="00CC2C25"/>
    <w:rsid w:val="00CC56C4"/>
    <w:rsid w:val="00CD103A"/>
    <w:rsid w:val="00CD1FE0"/>
    <w:rsid w:val="00CD5715"/>
    <w:rsid w:val="00CF1516"/>
    <w:rsid w:val="00CF3073"/>
    <w:rsid w:val="00CF3E68"/>
    <w:rsid w:val="00CF3F67"/>
    <w:rsid w:val="00CF4338"/>
    <w:rsid w:val="00CF557E"/>
    <w:rsid w:val="00D04234"/>
    <w:rsid w:val="00D1221F"/>
    <w:rsid w:val="00D12380"/>
    <w:rsid w:val="00D15A67"/>
    <w:rsid w:val="00D163CB"/>
    <w:rsid w:val="00D20CA4"/>
    <w:rsid w:val="00D229AD"/>
    <w:rsid w:val="00D24447"/>
    <w:rsid w:val="00D337A6"/>
    <w:rsid w:val="00D35B9D"/>
    <w:rsid w:val="00D36638"/>
    <w:rsid w:val="00D4608D"/>
    <w:rsid w:val="00D4619D"/>
    <w:rsid w:val="00D52B11"/>
    <w:rsid w:val="00D54DC6"/>
    <w:rsid w:val="00D6064F"/>
    <w:rsid w:val="00D614AE"/>
    <w:rsid w:val="00D625C3"/>
    <w:rsid w:val="00D67CB9"/>
    <w:rsid w:val="00D7142C"/>
    <w:rsid w:val="00D73F8D"/>
    <w:rsid w:val="00D75FE5"/>
    <w:rsid w:val="00D815AC"/>
    <w:rsid w:val="00D9200D"/>
    <w:rsid w:val="00D92992"/>
    <w:rsid w:val="00DA0325"/>
    <w:rsid w:val="00DA0994"/>
    <w:rsid w:val="00DA4934"/>
    <w:rsid w:val="00DB12E2"/>
    <w:rsid w:val="00DB3E2E"/>
    <w:rsid w:val="00DB47DC"/>
    <w:rsid w:val="00DC1018"/>
    <w:rsid w:val="00DC1F73"/>
    <w:rsid w:val="00DC272F"/>
    <w:rsid w:val="00DC5ED3"/>
    <w:rsid w:val="00DD108B"/>
    <w:rsid w:val="00DD2621"/>
    <w:rsid w:val="00DF15A2"/>
    <w:rsid w:val="00DF3DE2"/>
    <w:rsid w:val="00DF419D"/>
    <w:rsid w:val="00DF4C79"/>
    <w:rsid w:val="00E00A82"/>
    <w:rsid w:val="00E11D8D"/>
    <w:rsid w:val="00E15F92"/>
    <w:rsid w:val="00E16F45"/>
    <w:rsid w:val="00E17DF8"/>
    <w:rsid w:val="00E2061F"/>
    <w:rsid w:val="00E2073F"/>
    <w:rsid w:val="00E33585"/>
    <w:rsid w:val="00E33E1D"/>
    <w:rsid w:val="00E3407D"/>
    <w:rsid w:val="00E34084"/>
    <w:rsid w:val="00E34340"/>
    <w:rsid w:val="00E35AD6"/>
    <w:rsid w:val="00E36C61"/>
    <w:rsid w:val="00E41170"/>
    <w:rsid w:val="00E45366"/>
    <w:rsid w:val="00E45AF3"/>
    <w:rsid w:val="00E46DE0"/>
    <w:rsid w:val="00E502F6"/>
    <w:rsid w:val="00E5108D"/>
    <w:rsid w:val="00E541F3"/>
    <w:rsid w:val="00E57AC4"/>
    <w:rsid w:val="00E64BE5"/>
    <w:rsid w:val="00E67421"/>
    <w:rsid w:val="00E70E74"/>
    <w:rsid w:val="00E722CE"/>
    <w:rsid w:val="00E74466"/>
    <w:rsid w:val="00E7457E"/>
    <w:rsid w:val="00E76E0D"/>
    <w:rsid w:val="00E77A53"/>
    <w:rsid w:val="00E805AF"/>
    <w:rsid w:val="00E85C17"/>
    <w:rsid w:val="00E910F5"/>
    <w:rsid w:val="00E914F0"/>
    <w:rsid w:val="00E9443B"/>
    <w:rsid w:val="00E9669D"/>
    <w:rsid w:val="00E96DF8"/>
    <w:rsid w:val="00EA0C5A"/>
    <w:rsid w:val="00EA17D9"/>
    <w:rsid w:val="00EA227D"/>
    <w:rsid w:val="00EA2A31"/>
    <w:rsid w:val="00EA6A4D"/>
    <w:rsid w:val="00EB03F8"/>
    <w:rsid w:val="00EB5CEA"/>
    <w:rsid w:val="00EC1BF9"/>
    <w:rsid w:val="00EC4AE6"/>
    <w:rsid w:val="00EC54F0"/>
    <w:rsid w:val="00EC5EC2"/>
    <w:rsid w:val="00EC7A2E"/>
    <w:rsid w:val="00ED1076"/>
    <w:rsid w:val="00EE4E31"/>
    <w:rsid w:val="00EF134F"/>
    <w:rsid w:val="00F00A04"/>
    <w:rsid w:val="00F01AB1"/>
    <w:rsid w:val="00F02DFB"/>
    <w:rsid w:val="00F05E0B"/>
    <w:rsid w:val="00F12A78"/>
    <w:rsid w:val="00F153DA"/>
    <w:rsid w:val="00F16759"/>
    <w:rsid w:val="00F17F8B"/>
    <w:rsid w:val="00F22A72"/>
    <w:rsid w:val="00F23CCC"/>
    <w:rsid w:val="00F35938"/>
    <w:rsid w:val="00F359C3"/>
    <w:rsid w:val="00F35B9A"/>
    <w:rsid w:val="00F40054"/>
    <w:rsid w:val="00F43859"/>
    <w:rsid w:val="00F463AA"/>
    <w:rsid w:val="00F469E6"/>
    <w:rsid w:val="00F542B9"/>
    <w:rsid w:val="00F563BA"/>
    <w:rsid w:val="00F62189"/>
    <w:rsid w:val="00F645D6"/>
    <w:rsid w:val="00F65C7C"/>
    <w:rsid w:val="00F709F6"/>
    <w:rsid w:val="00F70ABB"/>
    <w:rsid w:val="00F7510E"/>
    <w:rsid w:val="00F75372"/>
    <w:rsid w:val="00F77ED4"/>
    <w:rsid w:val="00F80DD5"/>
    <w:rsid w:val="00F87E24"/>
    <w:rsid w:val="00F9135B"/>
    <w:rsid w:val="00F93E3D"/>
    <w:rsid w:val="00F94C18"/>
    <w:rsid w:val="00F97DBE"/>
    <w:rsid w:val="00FA2D76"/>
    <w:rsid w:val="00FA3305"/>
    <w:rsid w:val="00FA5B2F"/>
    <w:rsid w:val="00FA7D6A"/>
    <w:rsid w:val="00FB2D34"/>
    <w:rsid w:val="00FB2E01"/>
    <w:rsid w:val="00FB3613"/>
    <w:rsid w:val="00FB7ABE"/>
    <w:rsid w:val="00FC17EA"/>
    <w:rsid w:val="00FC2153"/>
    <w:rsid w:val="00FC480A"/>
    <w:rsid w:val="00FC51F3"/>
    <w:rsid w:val="00FC5A8E"/>
    <w:rsid w:val="00FC67A6"/>
    <w:rsid w:val="00FC79B1"/>
    <w:rsid w:val="00FD41D7"/>
    <w:rsid w:val="00FD5A69"/>
    <w:rsid w:val="00FE12EC"/>
    <w:rsid w:val="00FE39C0"/>
    <w:rsid w:val="00FE4A7D"/>
    <w:rsid w:val="00FE4D97"/>
    <w:rsid w:val="00FE6670"/>
    <w:rsid w:val="00FF4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5">
      <o:colormru v:ext="edit" colors="#ff6500,#9c3,#3c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5"/>
    <w:lsdException w:name="index 2" w:semiHidden="1" w:uiPriority="5"/>
    <w:lsdException w:name="index 3" w:semiHidden="1" w:uiPriority="5"/>
    <w:lsdException w:name="index 4" w:semiHidden="1" w:uiPriority="5"/>
    <w:lsdException w:name="index 5" w:semiHidden="1" w:uiPriority="5"/>
    <w:lsdException w:name="index 6" w:semiHidden="1" w:uiPriority="5"/>
    <w:lsdException w:name="index 7" w:semiHidden="1" w:uiPriority="5"/>
    <w:lsdException w:name="index 8" w:semiHidden="1" w:uiPriority="5"/>
    <w:lsdException w:name="index 9" w:semiHidden="1" w:uiPriority="5"/>
    <w:lsdException w:name="toc 7" w:uiPriority="3"/>
    <w:lsdException w:name="toc 9" w:uiPriority="3"/>
    <w:lsdException w:name="annotation text" w:uiPriority="7"/>
    <w:lsdException w:name="index heading" w:semiHidden="1" w:uiPriority="5"/>
    <w:lsdException w:name="caption" w:uiPriority="2" w:qFormat="1"/>
    <w:lsdException w:name="table of figures" w:semiHidden="1" w:uiPriority="4"/>
    <w:lsdException w:name="annotation reference" w:uiPriority="7"/>
    <w:lsdException w:name="table of authorities" w:semiHidden="1" w:uiPriority="4"/>
    <w:lsdException w:name="macro" w:semiHidden="1" w:uiPriority="5"/>
    <w:lsdException w:name="toa heading" w:uiPriority="3"/>
    <w:lsdException w:name="Title" w:qFormat="1"/>
    <w:lsdException w:name="Subtitle" w:qFormat="1"/>
    <w:lsdException w:name="Strong" w:qFormat="1"/>
    <w:lsdException w:name="Emphasis" w:qFormat="1"/>
    <w:lsdException w:name="Document Map" w:uiPriority="7"/>
    <w:lsdException w:name="annotation subject" w:uiPriority="7"/>
    <w:lsdException w:name="Balloon Text" w:semiHidden="1" w:uiPriority="6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7A6"/>
    <w:pPr>
      <w:spacing w:line="280" w:lineRule="atLeast"/>
    </w:pPr>
    <w:rPr>
      <w:rFonts w:ascii="Arial" w:hAnsi="Arial"/>
      <w:szCs w:val="24"/>
      <w:lang w:val="en-GB" w:eastAsia="da-DK"/>
    </w:rPr>
  </w:style>
  <w:style w:type="paragraph" w:styleId="Heading1">
    <w:name w:val="heading 1"/>
    <w:aliases w:val="Overskrift1"/>
    <w:basedOn w:val="Normal"/>
    <w:next w:val="Normal"/>
    <w:uiPriority w:val="1"/>
    <w:qFormat/>
    <w:rsid w:val="0099061E"/>
    <w:pPr>
      <w:keepNext/>
      <w:numPr>
        <w:numId w:val="16"/>
      </w:numPr>
      <w:spacing w:after="500" w:line="400" w:lineRule="atLeast"/>
      <w:outlineLvl w:val="0"/>
    </w:pPr>
    <w:rPr>
      <w:rFonts w:ascii="Neo Sans Std" w:hAnsi="Neo Sans Std" w:cs="Arial"/>
      <w:bCs/>
      <w:color w:val="3366CC"/>
      <w:sz w:val="36"/>
      <w:szCs w:val="32"/>
    </w:rPr>
  </w:style>
  <w:style w:type="paragraph" w:styleId="Heading2">
    <w:name w:val="heading 2"/>
    <w:aliases w:val="Overskrift2"/>
    <w:basedOn w:val="Normal"/>
    <w:next w:val="Normal"/>
    <w:uiPriority w:val="1"/>
    <w:qFormat/>
    <w:rsid w:val="00AE254D"/>
    <w:pPr>
      <w:keepNext/>
      <w:numPr>
        <w:ilvl w:val="1"/>
        <w:numId w:val="16"/>
      </w:numPr>
      <w:spacing w:before="240"/>
      <w:outlineLvl w:val="1"/>
    </w:pPr>
    <w:rPr>
      <w:rFonts w:ascii="Neo Sans Std" w:hAnsi="Neo Sans Std" w:cs="Arial"/>
      <w:b/>
      <w:bCs/>
      <w:iCs/>
      <w:color w:val="3366CC"/>
      <w:sz w:val="24"/>
      <w:szCs w:val="28"/>
    </w:rPr>
  </w:style>
  <w:style w:type="paragraph" w:styleId="Heading3">
    <w:name w:val="heading 3"/>
    <w:basedOn w:val="Normal"/>
    <w:next w:val="Normal"/>
    <w:uiPriority w:val="1"/>
    <w:qFormat/>
    <w:rsid w:val="00E16F45"/>
    <w:pPr>
      <w:keepNext/>
      <w:numPr>
        <w:ilvl w:val="2"/>
        <w:numId w:val="16"/>
      </w:numPr>
      <w:spacing w:before="240"/>
      <w:outlineLvl w:val="2"/>
    </w:pPr>
    <w:rPr>
      <w:rFonts w:ascii="Neo Sans Std" w:hAnsi="Neo Sans Std" w:cs="Arial"/>
      <w:bCs/>
      <w:color w:val="3366CC"/>
      <w:sz w:val="24"/>
      <w:szCs w:val="26"/>
    </w:rPr>
  </w:style>
  <w:style w:type="paragraph" w:styleId="Heading4">
    <w:name w:val="heading 4"/>
    <w:aliases w:val="Heading 4 Rubrik"/>
    <w:basedOn w:val="Normal"/>
    <w:next w:val="Normal"/>
    <w:uiPriority w:val="1"/>
    <w:qFormat/>
    <w:rsid w:val="00F80DD5"/>
    <w:pPr>
      <w:outlineLvl w:val="3"/>
    </w:pPr>
    <w:rPr>
      <w:rFonts w:ascii="Neo Sans Std" w:hAnsi="Neo Sans Std"/>
      <w:b/>
      <w:sz w:val="24"/>
    </w:rPr>
  </w:style>
  <w:style w:type="paragraph" w:styleId="Heading5">
    <w:name w:val="heading 5"/>
    <w:basedOn w:val="Normal"/>
    <w:next w:val="Normal"/>
    <w:uiPriority w:val="1"/>
    <w:qFormat/>
    <w:rsid w:val="0099061E"/>
    <w:pPr>
      <w:numPr>
        <w:ilvl w:val="4"/>
        <w:numId w:val="16"/>
      </w:num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qFormat/>
    <w:rsid w:val="0099061E"/>
    <w:pPr>
      <w:numPr>
        <w:ilvl w:val="5"/>
        <w:numId w:val="16"/>
      </w:num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qFormat/>
    <w:rsid w:val="0099061E"/>
    <w:pPr>
      <w:numPr>
        <w:ilvl w:val="6"/>
        <w:numId w:val="16"/>
      </w:num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qFormat/>
    <w:rsid w:val="0099061E"/>
    <w:pPr>
      <w:numPr>
        <w:ilvl w:val="7"/>
        <w:numId w:val="16"/>
      </w:num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qFormat/>
    <w:rsid w:val="0099061E"/>
    <w:pPr>
      <w:numPr>
        <w:ilvl w:val="8"/>
        <w:numId w:val="16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5"/>
    <w:semiHidden/>
    <w:rsid w:val="00EC4AE6"/>
    <w:rPr>
      <w:rFonts w:ascii="Times New Roman" w:hAnsi="Times New Roman"/>
      <w:color w:val="auto"/>
      <w:u w:val="none"/>
    </w:rPr>
  </w:style>
  <w:style w:type="character" w:styleId="FollowedHyperlink">
    <w:name w:val="FollowedHyperlink"/>
    <w:uiPriority w:val="7"/>
    <w:semiHidden/>
    <w:rsid w:val="00EC4AE6"/>
    <w:rPr>
      <w:rFonts w:ascii="Verdana" w:hAnsi="Verdana"/>
      <w:color w:val="auto"/>
      <w:u w:val="none"/>
    </w:rPr>
  </w:style>
  <w:style w:type="paragraph" w:styleId="Header">
    <w:name w:val="header"/>
    <w:basedOn w:val="Normal"/>
    <w:uiPriority w:val="4"/>
    <w:semiHidden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7"/>
    <w:semiHidden/>
    <w:rsid w:val="00E15F92"/>
    <w:pPr>
      <w:tabs>
        <w:tab w:val="right" w:pos="8505"/>
      </w:tabs>
    </w:pPr>
    <w:rPr>
      <w:sz w:val="16"/>
    </w:rPr>
  </w:style>
  <w:style w:type="table" w:styleId="TableGrid">
    <w:name w:val="Table Grid"/>
    <w:basedOn w:val="TableNormal"/>
    <w:semiHidden/>
    <w:rsid w:val="00922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mplate">
    <w:name w:val="Template"/>
    <w:uiPriority w:val="4"/>
    <w:semiHidden/>
    <w:rsid w:val="002938D9"/>
    <w:pPr>
      <w:spacing w:line="240" w:lineRule="atLeast"/>
    </w:pPr>
    <w:rPr>
      <w:rFonts w:ascii="Arial" w:hAnsi="Arial"/>
      <w:noProof/>
      <w:sz w:val="16"/>
      <w:szCs w:val="24"/>
      <w:lang w:val="da-DK" w:eastAsia="da-DK"/>
    </w:rPr>
  </w:style>
  <w:style w:type="paragraph" w:customStyle="1" w:styleId="Template-Adresse">
    <w:name w:val="Template - Adresse"/>
    <w:basedOn w:val="Template"/>
    <w:uiPriority w:val="4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4"/>
    <w:semiHidden/>
    <w:rsid w:val="000369C4"/>
    <w:rPr>
      <w:b/>
    </w:rPr>
  </w:style>
  <w:style w:type="paragraph" w:customStyle="1" w:styleId="Template-CVR">
    <w:name w:val="Template - CVR"/>
    <w:basedOn w:val="Template"/>
    <w:uiPriority w:val="4"/>
    <w:semiHidden/>
    <w:rsid w:val="000369C4"/>
    <w:rPr>
      <w:color w:val="707173"/>
      <w:sz w:val="12"/>
    </w:rPr>
  </w:style>
  <w:style w:type="paragraph" w:customStyle="1" w:styleId="Normal-Afsendertitel">
    <w:name w:val="Normal - Afsender titel"/>
    <w:basedOn w:val="Normal"/>
    <w:uiPriority w:val="2"/>
    <w:semiHidden/>
    <w:rsid w:val="001240E1"/>
    <w:rPr>
      <w:i/>
    </w:rPr>
  </w:style>
  <w:style w:type="paragraph" w:styleId="Caption">
    <w:name w:val="caption"/>
    <w:basedOn w:val="Normal"/>
    <w:next w:val="Normal"/>
    <w:link w:val="CaptionChar"/>
    <w:uiPriority w:val="2"/>
    <w:qFormat/>
    <w:rsid w:val="005E4618"/>
    <w:pPr>
      <w:keepNext/>
      <w:keepLines/>
      <w:tabs>
        <w:tab w:val="left" w:pos="482"/>
      </w:tabs>
      <w:spacing w:before="60" w:after="60"/>
    </w:pPr>
    <w:rPr>
      <w:b/>
      <w:bCs/>
      <w:sz w:val="16"/>
      <w:szCs w:val="20"/>
    </w:rPr>
  </w:style>
  <w:style w:type="character" w:styleId="EndnoteReference">
    <w:name w:val="endnote reference"/>
    <w:uiPriority w:val="7"/>
    <w:semiHidden/>
    <w:rsid w:val="001C2E4B"/>
    <w:rPr>
      <w:rFonts w:ascii="Arial" w:hAnsi="Arial"/>
      <w:sz w:val="16"/>
      <w:vertAlign w:val="superscript"/>
    </w:rPr>
  </w:style>
  <w:style w:type="paragraph" w:styleId="EndnoteText">
    <w:name w:val="endnote text"/>
    <w:basedOn w:val="Normal"/>
    <w:uiPriority w:val="7"/>
    <w:semiHidden/>
    <w:rsid w:val="001C2E4B"/>
    <w:rPr>
      <w:sz w:val="16"/>
      <w:szCs w:val="20"/>
    </w:rPr>
  </w:style>
  <w:style w:type="character" w:styleId="FootnoteReference">
    <w:name w:val="footnote reference"/>
    <w:uiPriority w:val="7"/>
    <w:semiHidden/>
    <w:rsid w:val="001C2E4B"/>
    <w:rPr>
      <w:rFonts w:ascii="Arial" w:hAnsi="Arial"/>
      <w:sz w:val="16"/>
      <w:vertAlign w:val="superscript"/>
    </w:rPr>
  </w:style>
  <w:style w:type="paragraph" w:styleId="FootnoteText">
    <w:name w:val="footnote text"/>
    <w:basedOn w:val="Normal"/>
    <w:uiPriority w:val="7"/>
    <w:semiHidden/>
    <w:rsid w:val="001C2E4B"/>
    <w:rPr>
      <w:sz w:val="16"/>
      <w:szCs w:val="20"/>
    </w:rPr>
  </w:style>
  <w:style w:type="paragraph" w:customStyle="1" w:styleId="Normal-Info">
    <w:name w:val="Normal - Info"/>
    <w:basedOn w:val="Normal"/>
    <w:uiPriority w:val="2"/>
    <w:semiHidden/>
    <w:rsid w:val="00881834"/>
    <w:pPr>
      <w:jc w:val="right"/>
    </w:pPr>
  </w:style>
  <w:style w:type="character" w:styleId="PageNumber">
    <w:name w:val="page number"/>
    <w:uiPriority w:val="4"/>
    <w:semiHidden/>
    <w:rsid w:val="00BF3E89"/>
    <w:rPr>
      <w:rFonts w:ascii="Arial" w:hAnsi="Arial"/>
      <w:sz w:val="20"/>
    </w:rPr>
  </w:style>
  <w:style w:type="paragraph" w:customStyle="1" w:styleId="Normal-Overskrift">
    <w:name w:val="Normal - Overskrift"/>
    <w:basedOn w:val="Normal"/>
    <w:next w:val="Normal"/>
    <w:uiPriority w:val="2"/>
    <w:rsid w:val="00CA55BC"/>
    <w:rPr>
      <w:b/>
    </w:rPr>
  </w:style>
  <w:style w:type="paragraph" w:customStyle="1" w:styleId="Default">
    <w:name w:val="Default"/>
    <w:uiPriority w:val="7"/>
    <w:semiHidden/>
    <w:rsid w:val="00CB4B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a-DK" w:eastAsia="da-DK"/>
    </w:rPr>
  </w:style>
  <w:style w:type="paragraph" w:customStyle="1" w:styleId="Template-Doknavn">
    <w:name w:val="Template - Dok navn"/>
    <w:basedOn w:val="Template"/>
    <w:uiPriority w:val="4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Normal-Udvalg">
    <w:name w:val="Normal - Udvalg"/>
    <w:basedOn w:val="Normal"/>
    <w:next w:val="Normal-BilagDagsorden"/>
    <w:uiPriority w:val="2"/>
    <w:semiHidden/>
    <w:rsid w:val="00435B59"/>
    <w:rPr>
      <w:b/>
      <w:sz w:val="24"/>
    </w:rPr>
  </w:style>
  <w:style w:type="paragraph" w:customStyle="1" w:styleId="Normal-BilagDagsorden">
    <w:name w:val="Normal - Bilag/Dagsorden"/>
    <w:basedOn w:val="Normal-Udvalg"/>
    <w:next w:val="Normal"/>
    <w:uiPriority w:val="2"/>
    <w:semiHidden/>
    <w:rsid w:val="00435B59"/>
    <w:rPr>
      <w:sz w:val="20"/>
    </w:rPr>
  </w:style>
  <w:style w:type="paragraph" w:customStyle="1" w:styleId="Normal-Tilstedefravrende">
    <w:name w:val="Normal - Tilstede/fraværende"/>
    <w:basedOn w:val="Normal"/>
    <w:next w:val="Normal"/>
    <w:uiPriority w:val="2"/>
    <w:semiHidden/>
    <w:rsid w:val="000A2A66"/>
    <w:rPr>
      <w:b/>
      <w:sz w:val="18"/>
    </w:rPr>
  </w:style>
  <w:style w:type="paragraph" w:customStyle="1" w:styleId="Normal-Punktliste">
    <w:name w:val="Normal - Punktliste"/>
    <w:basedOn w:val="Normal"/>
    <w:uiPriority w:val="2"/>
    <w:rsid w:val="00BF3E89"/>
    <w:pPr>
      <w:numPr>
        <w:numId w:val="5"/>
      </w:numPr>
      <w:spacing w:line="240" w:lineRule="atLeast"/>
    </w:pPr>
    <w:rPr>
      <w:lang w:eastAsia="en-US"/>
    </w:rPr>
  </w:style>
  <w:style w:type="paragraph" w:customStyle="1" w:styleId="Normal-Taktil-Navn">
    <w:name w:val="Normal - Tak til - Navn"/>
    <w:basedOn w:val="Normal"/>
    <w:next w:val="Normal"/>
    <w:uiPriority w:val="2"/>
    <w:semiHidden/>
    <w:rsid w:val="007A1A9C"/>
    <w:rPr>
      <w:rFonts w:ascii="Verdana" w:hAnsi="Verdana"/>
    </w:rPr>
  </w:style>
  <w:style w:type="paragraph" w:customStyle="1" w:styleId="Template-FortroligtInternt">
    <w:name w:val="Template - Fortroligt/Internt"/>
    <w:basedOn w:val="Template"/>
    <w:uiPriority w:val="4"/>
    <w:semiHidden/>
    <w:rsid w:val="00935614"/>
    <w:rPr>
      <w:b/>
      <w:caps/>
      <w:sz w:val="28"/>
    </w:rPr>
  </w:style>
  <w:style w:type="paragraph" w:customStyle="1" w:styleId="Normal-Nummerering">
    <w:name w:val="Normal - Nummerering"/>
    <w:basedOn w:val="Normal"/>
    <w:uiPriority w:val="2"/>
    <w:rsid w:val="00BF3E89"/>
    <w:pPr>
      <w:numPr>
        <w:numId w:val="4"/>
      </w:numPr>
      <w:spacing w:line="240" w:lineRule="atLeast"/>
    </w:pPr>
    <w:rPr>
      <w:lang w:eastAsia="en-US"/>
    </w:rPr>
  </w:style>
  <w:style w:type="paragraph" w:customStyle="1" w:styleId="Normal-ForsideOverskrift1">
    <w:name w:val="Normal - Forside Overskrift 1"/>
    <w:basedOn w:val="Normal"/>
    <w:uiPriority w:val="2"/>
    <w:semiHidden/>
    <w:rsid w:val="006555BD"/>
    <w:pPr>
      <w:spacing w:line="600" w:lineRule="atLeast"/>
    </w:pPr>
    <w:rPr>
      <w:rFonts w:ascii="Neo Sans Std" w:hAnsi="Neo Sans Std"/>
      <w:b/>
      <w:sz w:val="48"/>
    </w:rPr>
  </w:style>
  <w:style w:type="paragraph" w:customStyle="1" w:styleId="Normal-Forfatter">
    <w:name w:val="Normal - Forfatter"/>
    <w:basedOn w:val="Normal"/>
    <w:uiPriority w:val="2"/>
    <w:semiHidden/>
    <w:rsid w:val="00870040"/>
    <w:pPr>
      <w:spacing w:after="280"/>
    </w:pPr>
  </w:style>
  <w:style w:type="paragraph" w:customStyle="1" w:styleId="Normal-Forsideoverskrift2">
    <w:name w:val="Normal - Forside overskrift 2"/>
    <w:basedOn w:val="Normal-ForsideOverskrift1"/>
    <w:uiPriority w:val="2"/>
    <w:semiHidden/>
    <w:rsid w:val="00CF557E"/>
    <w:pPr>
      <w:spacing w:line="440" w:lineRule="atLeast"/>
    </w:pPr>
    <w:rPr>
      <w:rFonts w:ascii="Arial" w:hAnsi="Arial"/>
      <w:sz w:val="36"/>
    </w:rPr>
  </w:style>
  <w:style w:type="paragraph" w:customStyle="1" w:styleId="Normal-R">
    <w:name w:val="Normal - ÅR"/>
    <w:basedOn w:val="Normal"/>
    <w:link w:val="Normal-RChar"/>
    <w:uiPriority w:val="2"/>
    <w:semiHidden/>
    <w:rsid w:val="00CF557E"/>
  </w:style>
  <w:style w:type="character" w:customStyle="1" w:styleId="Normal-RChar">
    <w:name w:val="Normal - ÅR Char"/>
    <w:link w:val="Normal-R"/>
    <w:uiPriority w:val="2"/>
    <w:semiHidden/>
    <w:rsid w:val="00FC67A6"/>
    <w:rPr>
      <w:rFonts w:ascii="Arial" w:hAnsi="Arial"/>
      <w:szCs w:val="24"/>
    </w:rPr>
  </w:style>
  <w:style w:type="paragraph" w:customStyle="1" w:styleId="Template-reftiltitel">
    <w:name w:val="Template - ref til titel"/>
    <w:basedOn w:val="Template"/>
    <w:uiPriority w:val="4"/>
    <w:semiHidden/>
    <w:rsid w:val="00CF557E"/>
    <w:rPr>
      <w:rFonts w:ascii="Neo Sans Std" w:hAnsi="Neo Sans Std"/>
      <w:b/>
      <w:sz w:val="20"/>
    </w:rPr>
  </w:style>
  <w:style w:type="paragraph" w:customStyle="1" w:styleId="Template-Forord">
    <w:name w:val="Template - Forord"/>
    <w:basedOn w:val="Template"/>
    <w:next w:val="Normal"/>
    <w:uiPriority w:val="4"/>
    <w:semiHidden/>
    <w:rsid w:val="00CA2CF0"/>
    <w:pPr>
      <w:spacing w:after="500" w:line="400" w:lineRule="atLeast"/>
    </w:pPr>
    <w:rPr>
      <w:rFonts w:ascii="Neo Sans Std" w:hAnsi="Neo Sans Std"/>
      <w:color w:val="3366CC"/>
      <w:sz w:val="36"/>
    </w:rPr>
  </w:style>
  <w:style w:type="paragraph" w:styleId="TOC1">
    <w:name w:val="toc 1"/>
    <w:basedOn w:val="Normal"/>
    <w:next w:val="Normal"/>
    <w:uiPriority w:val="3"/>
    <w:semiHidden/>
    <w:rsid w:val="00AB3235"/>
    <w:pPr>
      <w:tabs>
        <w:tab w:val="left" w:pos="567"/>
        <w:tab w:val="right" w:leader="dot" w:pos="8505"/>
      </w:tabs>
      <w:spacing w:before="280"/>
      <w:ind w:left="567" w:right="567" w:hanging="567"/>
    </w:pPr>
    <w:rPr>
      <w:rFonts w:ascii="Neo Sans Std" w:hAnsi="Neo Sans Std"/>
      <w:color w:val="3366CC"/>
    </w:rPr>
  </w:style>
  <w:style w:type="paragraph" w:styleId="TOC2">
    <w:name w:val="toc 2"/>
    <w:basedOn w:val="Normal"/>
    <w:next w:val="Normal"/>
    <w:uiPriority w:val="3"/>
    <w:semiHidden/>
    <w:rsid w:val="008A664E"/>
    <w:pPr>
      <w:tabs>
        <w:tab w:val="left" w:pos="567"/>
        <w:tab w:val="right" w:leader="dot" w:pos="8505"/>
      </w:tabs>
      <w:ind w:left="567" w:right="567" w:hanging="567"/>
    </w:pPr>
    <w:rPr>
      <w:color w:val="3366CC"/>
    </w:rPr>
  </w:style>
  <w:style w:type="paragraph" w:styleId="TOC3">
    <w:name w:val="toc 3"/>
    <w:basedOn w:val="Normal"/>
    <w:next w:val="Normal"/>
    <w:uiPriority w:val="3"/>
    <w:semiHidden/>
    <w:rsid w:val="005D100D"/>
    <w:pPr>
      <w:tabs>
        <w:tab w:val="right" w:leader="dot" w:pos="8505"/>
      </w:tabs>
      <w:ind w:right="567"/>
    </w:pPr>
    <w:rPr>
      <w:color w:val="3366CC"/>
    </w:rPr>
  </w:style>
  <w:style w:type="numbering" w:styleId="111111">
    <w:name w:val="Outline List 2"/>
    <w:basedOn w:val="NoList"/>
    <w:semiHidden/>
    <w:rsid w:val="00CD5715"/>
    <w:pPr>
      <w:numPr>
        <w:numId w:val="6"/>
      </w:numPr>
    </w:pPr>
  </w:style>
  <w:style w:type="numbering" w:styleId="1ai">
    <w:name w:val="Outline List 1"/>
    <w:basedOn w:val="NoList"/>
    <w:semiHidden/>
    <w:rsid w:val="00CD5715"/>
    <w:pPr>
      <w:numPr>
        <w:numId w:val="7"/>
      </w:numPr>
    </w:pPr>
  </w:style>
  <w:style w:type="numbering" w:styleId="ArticleSection">
    <w:name w:val="Outline List 3"/>
    <w:basedOn w:val="NoList"/>
    <w:semiHidden/>
    <w:rsid w:val="00CD5715"/>
    <w:pPr>
      <w:numPr>
        <w:numId w:val="8"/>
      </w:numPr>
    </w:pPr>
  </w:style>
  <w:style w:type="paragraph" w:styleId="BlockText">
    <w:name w:val="Block Text"/>
    <w:basedOn w:val="Normal"/>
    <w:uiPriority w:val="6"/>
    <w:semiHidden/>
    <w:rsid w:val="00CD5715"/>
    <w:pPr>
      <w:spacing w:after="120"/>
      <w:ind w:left="1440" w:right="1440"/>
    </w:pPr>
  </w:style>
  <w:style w:type="paragraph" w:styleId="BodyText">
    <w:name w:val="Body Text"/>
    <w:basedOn w:val="Normal"/>
    <w:uiPriority w:val="6"/>
    <w:semiHidden/>
    <w:rsid w:val="00CD5715"/>
    <w:pPr>
      <w:spacing w:after="120"/>
    </w:pPr>
  </w:style>
  <w:style w:type="paragraph" w:styleId="BodyText2">
    <w:name w:val="Body Text 2"/>
    <w:basedOn w:val="Normal"/>
    <w:uiPriority w:val="6"/>
    <w:semiHidden/>
    <w:rsid w:val="00CD5715"/>
    <w:pPr>
      <w:spacing w:after="120" w:line="480" w:lineRule="auto"/>
    </w:pPr>
  </w:style>
  <w:style w:type="paragraph" w:styleId="BodyText3">
    <w:name w:val="Body Text 3"/>
    <w:basedOn w:val="Normal"/>
    <w:uiPriority w:val="6"/>
    <w:semiHidden/>
    <w:rsid w:val="00CD571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6"/>
    <w:semiHidden/>
    <w:rsid w:val="00CD5715"/>
    <w:pPr>
      <w:ind w:firstLine="210"/>
    </w:pPr>
  </w:style>
  <w:style w:type="paragraph" w:styleId="BodyTextIndent">
    <w:name w:val="Body Text Indent"/>
    <w:basedOn w:val="Normal"/>
    <w:uiPriority w:val="6"/>
    <w:semiHidden/>
    <w:rsid w:val="00CD5715"/>
    <w:pPr>
      <w:spacing w:after="120"/>
      <w:ind w:left="283"/>
    </w:pPr>
  </w:style>
  <w:style w:type="paragraph" w:styleId="BodyTextFirstIndent2">
    <w:name w:val="Body Text First Indent 2"/>
    <w:basedOn w:val="BodyTextIndent"/>
    <w:uiPriority w:val="6"/>
    <w:semiHidden/>
    <w:rsid w:val="00CD5715"/>
    <w:pPr>
      <w:ind w:firstLine="210"/>
    </w:pPr>
  </w:style>
  <w:style w:type="paragraph" w:styleId="BodyTextIndent2">
    <w:name w:val="Body Text Indent 2"/>
    <w:basedOn w:val="Normal"/>
    <w:uiPriority w:val="6"/>
    <w:semiHidden/>
    <w:rsid w:val="00CD5715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6"/>
    <w:semiHidden/>
    <w:rsid w:val="00CD571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uiPriority w:val="7"/>
    <w:semiHidden/>
    <w:rsid w:val="00CD5715"/>
    <w:pPr>
      <w:ind w:left="4252"/>
    </w:pPr>
  </w:style>
  <w:style w:type="paragraph" w:styleId="E-mailSignature">
    <w:name w:val="E-mail Signature"/>
    <w:basedOn w:val="Normal"/>
    <w:uiPriority w:val="7"/>
    <w:semiHidden/>
    <w:rsid w:val="00CD5715"/>
  </w:style>
  <w:style w:type="character" w:styleId="Emphasis">
    <w:name w:val="Emphasis"/>
    <w:uiPriority w:val="7"/>
    <w:qFormat/>
    <w:rsid w:val="00CD5715"/>
    <w:rPr>
      <w:i/>
      <w:iCs/>
    </w:rPr>
  </w:style>
  <w:style w:type="paragraph" w:styleId="EnvelopeAddress">
    <w:name w:val="envelope address"/>
    <w:basedOn w:val="Normal"/>
    <w:uiPriority w:val="7"/>
    <w:semiHidden/>
    <w:rsid w:val="00CD5715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uiPriority w:val="7"/>
    <w:semiHidden/>
    <w:rsid w:val="00CD5715"/>
    <w:rPr>
      <w:rFonts w:cs="Arial"/>
      <w:szCs w:val="20"/>
    </w:rPr>
  </w:style>
  <w:style w:type="character" w:styleId="HTMLAcronym">
    <w:name w:val="HTML Acronym"/>
    <w:basedOn w:val="DefaultParagraphFont"/>
    <w:uiPriority w:val="5"/>
    <w:semiHidden/>
    <w:rsid w:val="00CD5715"/>
  </w:style>
  <w:style w:type="paragraph" w:styleId="HTMLAddress">
    <w:name w:val="HTML Address"/>
    <w:basedOn w:val="Normal"/>
    <w:uiPriority w:val="5"/>
    <w:semiHidden/>
    <w:rsid w:val="00CD5715"/>
    <w:rPr>
      <w:i/>
      <w:iCs/>
    </w:rPr>
  </w:style>
  <w:style w:type="character" w:styleId="HTMLCite">
    <w:name w:val="HTML Cite"/>
    <w:uiPriority w:val="5"/>
    <w:semiHidden/>
    <w:rsid w:val="00CD5715"/>
    <w:rPr>
      <w:i/>
      <w:iCs/>
    </w:rPr>
  </w:style>
  <w:style w:type="character" w:styleId="HTMLCode">
    <w:name w:val="HTML Code"/>
    <w:uiPriority w:val="5"/>
    <w:semiHidden/>
    <w:rsid w:val="00CD5715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5"/>
    <w:semiHidden/>
    <w:rsid w:val="00CD5715"/>
    <w:rPr>
      <w:i/>
      <w:iCs/>
    </w:rPr>
  </w:style>
  <w:style w:type="character" w:styleId="HTMLKeyboard">
    <w:name w:val="HTML Keyboard"/>
    <w:uiPriority w:val="5"/>
    <w:semiHidden/>
    <w:rsid w:val="00CD571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5"/>
    <w:semiHidden/>
    <w:rsid w:val="00CD5715"/>
    <w:rPr>
      <w:rFonts w:ascii="Courier New" w:hAnsi="Courier New" w:cs="Courier New"/>
      <w:szCs w:val="20"/>
    </w:rPr>
  </w:style>
  <w:style w:type="character" w:styleId="HTMLSample">
    <w:name w:val="HTML Sample"/>
    <w:uiPriority w:val="5"/>
    <w:semiHidden/>
    <w:rsid w:val="00CD5715"/>
    <w:rPr>
      <w:rFonts w:ascii="Courier New" w:hAnsi="Courier New" w:cs="Courier New"/>
    </w:rPr>
  </w:style>
  <w:style w:type="character" w:styleId="HTMLTypewriter">
    <w:name w:val="HTML Typewriter"/>
    <w:uiPriority w:val="5"/>
    <w:semiHidden/>
    <w:rsid w:val="00CD5715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5"/>
    <w:semiHidden/>
    <w:rsid w:val="00CD5715"/>
    <w:rPr>
      <w:i/>
      <w:iCs/>
    </w:rPr>
  </w:style>
  <w:style w:type="character" w:styleId="LineNumber">
    <w:name w:val="line number"/>
    <w:basedOn w:val="DefaultParagraphFont"/>
    <w:uiPriority w:val="5"/>
    <w:semiHidden/>
    <w:rsid w:val="00CD5715"/>
  </w:style>
  <w:style w:type="paragraph" w:styleId="List">
    <w:name w:val="List"/>
    <w:basedOn w:val="Normal"/>
    <w:uiPriority w:val="5"/>
    <w:semiHidden/>
    <w:rsid w:val="00CD5715"/>
    <w:pPr>
      <w:ind w:left="283" w:hanging="283"/>
    </w:pPr>
  </w:style>
  <w:style w:type="paragraph" w:styleId="List2">
    <w:name w:val="List 2"/>
    <w:basedOn w:val="Normal"/>
    <w:uiPriority w:val="5"/>
    <w:semiHidden/>
    <w:rsid w:val="00CD5715"/>
    <w:pPr>
      <w:ind w:left="566" w:hanging="283"/>
    </w:pPr>
  </w:style>
  <w:style w:type="paragraph" w:styleId="List3">
    <w:name w:val="List 3"/>
    <w:basedOn w:val="Normal"/>
    <w:uiPriority w:val="5"/>
    <w:semiHidden/>
    <w:rsid w:val="00CD5715"/>
    <w:pPr>
      <w:ind w:left="849" w:hanging="283"/>
    </w:pPr>
  </w:style>
  <w:style w:type="paragraph" w:styleId="List4">
    <w:name w:val="List 4"/>
    <w:basedOn w:val="Normal"/>
    <w:uiPriority w:val="5"/>
    <w:semiHidden/>
    <w:rsid w:val="00CD5715"/>
    <w:pPr>
      <w:ind w:left="1132" w:hanging="283"/>
    </w:pPr>
  </w:style>
  <w:style w:type="paragraph" w:styleId="List5">
    <w:name w:val="List 5"/>
    <w:basedOn w:val="Normal"/>
    <w:uiPriority w:val="5"/>
    <w:semiHidden/>
    <w:rsid w:val="00CD5715"/>
    <w:pPr>
      <w:ind w:left="1415" w:hanging="283"/>
    </w:pPr>
  </w:style>
  <w:style w:type="paragraph" w:styleId="ListBullet">
    <w:name w:val="List Bullet"/>
    <w:basedOn w:val="Normal"/>
    <w:uiPriority w:val="5"/>
    <w:semiHidden/>
    <w:rsid w:val="00CD5715"/>
    <w:pPr>
      <w:numPr>
        <w:numId w:val="1"/>
      </w:numPr>
    </w:pPr>
  </w:style>
  <w:style w:type="paragraph" w:styleId="ListBullet2">
    <w:name w:val="List Bullet 2"/>
    <w:basedOn w:val="Normal"/>
    <w:uiPriority w:val="5"/>
    <w:semiHidden/>
    <w:rsid w:val="00CD5715"/>
    <w:pPr>
      <w:numPr>
        <w:numId w:val="2"/>
      </w:numPr>
    </w:pPr>
  </w:style>
  <w:style w:type="paragraph" w:styleId="ListBullet3">
    <w:name w:val="List Bullet 3"/>
    <w:basedOn w:val="Normal"/>
    <w:uiPriority w:val="5"/>
    <w:semiHidden/>
    <w:rsid w:val="00CD5715"/>
    <w:pPr>
      <w:numPr>
        <w:numId w:val="3"/>
      </w:numPr>
    </w:pPr>
  </w:style>
  <w:style w:type="paragraph" w:styleId="ListBullet4">
    <w:name w:val="List Bullet 4"/>
    <w:basedOn w:val="Normal"/>
    <w:uiPriority w:val="5"/>
    <w:semiHidden/>
    <w:rsid w:val="00CD5715"/>
    <w:pPr>
      <w:numPr>
        <w:numId w:val="9"/>
      </w:numPr>
    </w:pPr>
  </w:style>
  <w:style w:type="paragraph" w:styleId="ListBullet5">
    <w:name w:val="List Bullet 5"/>
    <w:basedOn w:val="Normal"/>
    <w:uiPriority w:val="5"/>
    <w:semiHidden/>
    <w:rsid w:val="00CD5715"/>
    <w:pPr>
      <w:numPr>
        <w:numId w:val="10"/>
      </w:numPr>
    </w:pPr>
  </w:style>
  <w:style w:type="paragraph" w:styleId="ListContinue">
    <w:name w:val="List Continue"/>
    <w:basedOn w:val="Normal"/>
    <w:uiPriority w:val="5"/>
    <w:semiHidden/>
    <w:rsid w:val="00CD5715"/>
    <w:pPr>
      <w:spacing w:after="120"/>
      <w:ind w:left="283"/>
    </w:pPr>
  </w:style>
  <w:style w:type="paragraph" w:styleId="ListContinue2">
    <w:name w:val="List Continue 2"/>
    <w:basedOn w:val="Normal"/>
    <w:uiPriority w:val="5"/>
    <w:semiHidden/>
    <w:rsid w:val="00CD5715"/>
    <w:pPr>
      <w:spacing w:after="120"/>
      <w:ind w:left="566"/>
    </w:pPr>
  </w:style>
  <w:style w:type="paragraph" w:styleId="ListContinue3">
    <w:name w:val="List Continue 3"/>
    <w:basedOn w:val="Normal"/>
    <w:uiPriority w:val="5"/>
    <w:semiHidden/>
    <w:rsid w:val="00CD5715"/>
    <w:pPr>
      <w:spacing w:after="120"/>
      <w:ind w:left="849"/>
    </w:pPr>
  </w:style>
  <w:style w:type="paragraph" w:styleId="ListContinue4">
    <w:name w:val="List Continue 4"/>
    <w:basedOn w:val="Normal"/>
    <w:uiPriority w:val="5"/>
    <w:semiHidden/>
    <w:rsid w:val="00CD5715"/>
    <w:pPr>
      <w:spacing w:after="120"/>
      <w:ind w:left="1132"/>
    </w:pPr>
  </w:style>
  <w:style w:type="paragraph" w:styleId="ListContinue5">
    <w:name w:val="List Continue 5"/>
    <w:basedOn w:val="Normal"/>
    <w:uiPriority w:val="5"/>
    <w:semiHidden/>
    <w:rsid w:val="00CD5715"/>
    <w:pPr>
      <w:spacing w:after="120"/>
      <w:ind w:left="1415"/>
    </w:pPr>
  </w:style>
  <w:style w:type="paragraph" w:styleId="ListNumber">
    <w:name w:val="List Number"/>
    <w:basedOn w:val="Normal"/>
    <w:uiPriority w:val="5"/>
    <w:semiHidden/>
    <w:rsid w:val="00CD5715"/>
    <w:pPr>
      <w:numPr>
        <w:numId w:val="11"/>
      </w:numPr>
    </w:pPr>
  </w:style>
  <w:style w:type="paragraph" w:styleId="ListNumber2">
    <w:name w:val="List Number 2"/>
    <w:basedOn w:val="Normal"/>
    <w:uiPriority w:val="5"/>
    <w:semiHidden/>
    <w:rsid w:val="00CD5715"/>
    <w:pPr>
      <w:numPr>
        <w:numId w:val="12"/>
      </w:numPr>
    </w:pPr>
  </w:style>
  <w:style w:type="paragraph" w:styleId="ListNumber3">
    <w:name w:val="List Number 3"/>
    <w:basedOn w:val="Normal"/>
    <w:uiPriority w:val="5"/>
    <w:semiHidden/>
    <w:rsid w:val="00CD5715"/>
    <w:pPr>
      <w:numPr>
        <w:numId w:val="13"/>
      </w:numPr>
    </w:pPr>
  </w:style>
  <w:style w:type="paragraph" w:styleId="ListNumber4">
    <w:name w:val="List Number 4"/>
    <w:basedOn w:val="Normal"/>
    <w:uiPriority w:val="5"/>
    <w:semiHidden/>
    <w:rsid w:val="00CD5715"/>
    <w:pPr>
      <w:numPr>
        <w:numId w:val="14"/>
      </w:numPr>
    </w:pPr>
  </w:style>
  <w:style w:type="paragraph" w:styleId="ListNumber5">
    <w:name w:val="List Number 5"/>
    <w:basedOn w:val="Normal"/>
    <w:uiPriority w:val="5"/>
    <w:semiHidden/>
    <w:rsid w:val="00CD5715"/>
    <w:pPr>
      <w:numPr>
        <w:numId w:val="15"/>
      </w:numPr>
    </w:pPr>
  </w:style>
  <w:style w:type="paragraph" w:styleId="MessageHeader">
    <w:name w:val="Message Header"/>
    <w:basedOn w:val="Normal"/>
    <w:uiPriority w:val="5"/>
    <w:semiHidden/>
    <w:rsid w:val="00CD57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PlainText">
    <w:name w:val="Plain Text"/>
    <w:basedOn w:val="Normal"/>
    <w:uiPriority w:val="4"/>
    <w:semiHidden/>
    <w:rsid w:val="00CD5715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uiPriority w:val="4"/>
    <w:semiHidden/>
    <w:rsid w:val="00CD5715"/>
  </w:style>
  <w:style w:type="paragraph" w:styleId="Signature">
    <w:name w:val="Signature"/>
    <w:basedOn w:val="Normal"/>
    <w:uiPriority w:val="4"/>
    <w:semiHidden/>
    <w:rsid w:val="00CD5715"/>
    <w:pPr>
      <w:ind w:left="4252"/>
    </w:pPr>
  </w:style>
  <w:style w:type="character" w:styleId="Strong">
    <w:name w:val="Strong"/>
    <w:uiPriority w:val="4"/>
    <w:qFormat/>
    <w:rsid w:val="00CD5715"/>
    <w:rPr>
      <w:b/>
      <w:bCs/>
    </w:rPr>
  </w:style>
  <w:style w:type="paragraph" w:styleId="Subtitle">
    <w:name w:val="Subtitle"/>
    <w:basedOn w:val="Normal"/>
    <w:uiPriority w:val="4"/>
    <w:qFormat/>
    <w:rsid w:val="000C61EF"/>
    <w:pPr>
      <w:spacing w:after="60"/>
      <w:jc w:val="center"/>
    </w:pPr>
    <w:rPr>
      <w:rFonts w:cs="Arial"/>
      <w:sz w:val="24"/>
    </w:rPr>
  </w:style>
  <w:style w:type="table" w:styleId="Table3Deffects1">
    <w:name w:val="Table 3D effects 1"/>
    <w:basedOn w:val="TableNormal"/>
    <w:semiHidden/>
    <w:rsid w:val="00CD5715"/>
    <w:pPr>
      <w:spacing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D5715"/>
    <w:pPr>
      <w:spacing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D5715"/>
    <w:pPr>
      <w:spacing w:line="28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D5715"/>
    <w:pPr>
      <w:spacing w:line="28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D5715"/>
    <w:pPr>
      <w:spacing w:line="28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D5715"/>
    <w:pPr>
      <w:spacing w:line="28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D5715"/>
    <w:pPr>
      <w:spacing w:line="28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D5715"/>
    <w:pPr>
      <w:spacing w:line="28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D5715"/>
    <w:pPr>
      <w:spacing w:line="28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D5715"/>
    <w:pPr>
      <w:spacing w:line="28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D5715"/>
    <w:pPr>
      <w:spacing w:line="28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D5715"/>
    <w:pPr>
      <w:spacing w:line="28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D5715"/>
    <w:pPr>
      <w:spacing w:line="28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D5715"/>
    <w:pPr>
      <w:spacing w:line="28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D5715"/>
    <w:pPr>
      <w:spacing w:line="28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D5715"/>
    <w:pPr>
      <w:spacing w:line="28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D5715"/>
    <w:pPr>
      <w:spacing w:line="28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D5715"/>
    <w:pPr>
      <w:spacing w:line="28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D5715"/>
    <w:pPr>
      <w:spacing w:line="28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D5715"/>
    <w:pPr>
      <w:spacing w:line="28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D5715"/>
    <w:pPr>
      <w:spacing w:line="28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D5715"/>
    <w:pPr>
      <w:spacing w:line="28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D5715"/>
    <w:pPr>
      <w:spacing w:line="28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D5715"/>
    <w:pPr>
      <w:spacing w:line="28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D5715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CD5715"/>
    <w:pPr>
      <w:spacing w:line="28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D5715"/>
    <w:pPr>
      <w:spacing w:line="28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D5715"/>
    <w:pPr>
      <w:spacing w:line="280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3"/>
    <w:qFormat/>
    <w:rsid w:val="000C61EF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4"/>
    <w:semiHidden/>
    <w:rsid w:val="00CD5715"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4"/>
    <w:semiHidden/>
    <w:rsid w:val="00CD5715"/>
    <w:pPr>
      <w:ind w:left="1304"/>
    </w:pPr>
  </w:style>
  <w:style w:type="paragraph" w:styleId="NoteHeading">
    <w:name w:val="Note Heading"/>
    <w:basedOn w:val="Normal"/>
    <w:next w:val="Normal"/>
    <w:uiPriority w:val="4"/>
    <w:semiHidden/>
    <w:rsid w:val="00CD5715"/>
  </w:style>
  <w:style w:type="paragraph" w:customStyle="1" w:styleId="Template-TOCoverskrift">
    <w:name w:val="Template - TOC overskrift"/>
    <w:basedOn w:val="Template-Forord"/>
    <w:next w:val="Normal"/>
    <w:uiPriority w:val="4"/>
    <w:semiHidden/>
    <w:rsid w:val="003312DB"/>
    <w:pPr>
      <w:pageBreakBefore/>
    </w:pPr>
  </w:style>
  <w:style w:type="paragraph" w:customStyle="1" w:styleId="Normal-Reference">
    <w:name w:val="Normal - Reference"/>
    <w:basedOn w:val="Template-TOCoverskrift"/>
    <w:next w:val="Normal"/>
    <w:uiPriority w:val="2"/>
    <w:semiHidden/>
    <w:rsid w:val="004539F8"/>
    <w:pPr>
      <w:outlineLvl w:val="4"/>
    </w:pPr>
  </w:style>
  <w:style w:type="paragraph" w:styleId="TOC4">
    <w:name w:val="toc 4"/>
    <w:basedOn w:val="Normal"/>
    <w:next w:val="Normal"/>
    <w:uiPriority w:val="3"/>
    <w:semiHidden/>
    <w:rsid w:val="005D100D"/>
    <w:pPr>
      <w:tabs>
        <w:tab w:val="right" w:leader="dot" w:pos="8505"/>
      </w:tabs>
      <w:ind w:right="567"/>
    </w:pPr>
    <w:rPr>
      <w:color w:val="3366CC"/>
    </w:rPr>
  </w:style>
  <w:style w:type="paragraph" w:styleId="TOC5">
    <w:name w:val="toc 5"/>
    <w:basedOn w:val="Normal"/>
    <w:next w:val="Normal"/>
    <w:uiPriority w:val="3"/>
    <w:semiHidden/>
    <w:rsid w:val="00E46DE0"/>
    <w:pPr>
      <w:tabs>
        <w:tab w:val="right" w:leader="dot" w:pos="8505"/>
      </w:tabs>
      <w:spacing w:before="280"/>
      <w:ind w:right="567"/>
    </w:pPr>
    <w:rPr>
      <w:rFonts w:ascii="Neo Sans Std" w:hAnsi="Neo Sans Std"/>
      <w:color w:val="3366CC"/>
    </w:rPr>
  </w:style>
  <w:style w:type="paragraph" w:styleId="TOC6">
    <w:name w:val="toc 6"/>
    <w:basedOn w:val="TOC5"/>
    <w:next w:val="Normal"/>
    <w:uiPriority w:val="3"/>
    <w:semiHidden/>
    <w:rsid w:val="00375D17"/>
    <w:pPr>
      <w:ind w:left="1247" w:hanging="1247"/>
    </w:pPr>
  </w:style>
  <w:style w:type="paragraph" w:customStyle="1" w:styleId="Normal-Summary">
    <w:name w:val="Normal - Summary"/>
    <w:basedOn w:val="Normal-Reference"/>
    <w:next w:val="Normal"/>
    <w:uiPriority w:val="2"/>
    <w:semiHidden/>
    <w:rsid w:val="00F35B9A"/>
  </w:style>
  <w:style w:type="paragraph" w:customStyle="1" w:styleId="Normal-Tabelkolonneoverskrift">
    <w:name w:val="Normal - Tabel kolonne overskrift"/>
    <w:basedOn w:val="Normal"/>
    <w:uiPriority w:val="2"/>
    <w:rsid w:val="008E1586"/>
    <w:pPr>
      <w:spacing w:line="220" w:lineRule="atLeast"/>
    </w:pPr>
    <w:rPr>
      <w:b/>
      <w:sz w:val="18"/>
      <w:lang w:eastAsia="en-US"/>
    </w:rPr>
  </w:style>
  <w:style w:type="paragraph" w:customStyle="1" w:styleId="Normal-Refoverskrift">
    <w:name w:val="Normal - Ref overskrift"/>
    <w:basedOn w:val="Normal"/>
    <w:uiPriority w:val="2"/>
    <w:semiHidden/>
    <w:rsid w:val="00BF3E89"/>
    <w:rPr>
      <w:color w:val="9A141C"/>
    </w:rPr>
  </w:style>
  <w:style w:type="paragraph" w:styleId="TOC8">
    <w:name w:val="toc 8"/>
    <w:basedOn w:val="Normal"/>
    <w:next w:val="Normal"/>
    <w:autoRedefine/>
    <w:uiPriority w:val="3"/>
    <w:semiHidden/>
    <w:rsid w:val="00BB61C3"/>
    <w:pPr>
      <w:ind w:left="1400"/>
    </w:pPr>
  </w:style>
  <w:style w:type="paragraph" w:customStyle="1" w:styleId="Normal-Tabeltekst">
    <w:name w:val="Normal - Tabel tekst"/>
    <w:basedOn w:val="Normal"/>
    <w:rsid w:val="006F3131"/>
    <w:rPr>
      <w:sz w:val="16"/>
      <w:lang w:eastAsia="en-US"/>
    </w:rPr>
  </w:style>
  <w:style w:type="paragraph" w:customStyle="1" w:styleId="Normal-Tabelnumre">
    <w:name w:val="Normal - Tabel numre"/>
    <w:basedOn w:val="Normal-Tabeltekst"/>
    <w:uiPriority w:val="2"/>
    <w:rsid w:val="008E1586"/>
    <w:pPr>
      <w:jc w:val="right"/>
    </w:pPr>
  </w:style>
  <w:style w:type="paragraph" w:customStyle="1" w:styleId="Normal-TabelTotal">
    <w:name w:val="Normal - Tabel Total"/>
    <w:basedOn w:val="Normal-Tabelnumre"/>
    <w:uiPriority w:val="2"/>
    <w:rsid w:val="008E1586"/>
    <w:rPr>
      <w:b/>
    </w:rPr>
  </w:style>
  <w:style w:type="paragraph" w:customStyle="1" w:styleId="Normal-TabelToprkke">
    <w:name w:val="Normal - Tabel Top række"/>
    <w:basedOn w:val="Normal"/>
    <w:rsid w:val="008E1586"/>
    <w:pPr>
      <w:spacing w:after="60"/>
    </w:pPr>
    <w:rPr>
      <w:b/>
      <w:sz w:val="16"/>
      <w:lang w:eastAsia="en-US"/>
    </w:rPr>
  </w:style>
  <w:style w:type="table" w:customStyle="1" w:styleId="Table-Normal">
    <w:name w:val="Table - Normal"/>
    <w:basedOn w:val="TableNormal"/>
    <w:rsid w:val="006F3131"/>
    <w:pPr>
      <w:spacing w:line="220" w:lineRule="atLeast"/>
    </w:pPr>
    <w:rPr>
      <w:rFonts w:ascii="Arial" w:hAnsi="Arial"/>
      <w:sz w:val="16"/>
    </w:rPr>
    <w:tblPr>
      <w:tblStyleRowBandSize w:val="1"/>
      <w:tblInd w:w="125" w:type="dxa"/>
      <w:tblBorders>
        <w:bottom w:val="single" w:sz="8" w:space="0" w:color="5A5099"/>
        <w:insideH w:val="single" w:sz="8" w:space="0" w:color="FFFFFF"/>
      </w:tblBorders>
      <w:tblCellMar>
        <w:top w:w="0" w:type="dxa"/>
        <w:left w:w="125" w:type="dxa"/>
        <w:bottom w:w="0" w:type="dxa"/>
        <w:right w:w="125" w:type="dxa"/>
      </w:tblCellMar>
    </w:tblPr>
    <w:tcPr>
      <w:shd w:val="clear" w:color="auto" w:fill="D9D9D9"/>
    </w:tcPr>
    <w:tblStylePr w:type="firstRow">
      <w:pPr>
        <w:wordWrap/>
        <w:spacing w:beforeLines="0" w:beforeAutospacing="0" w:afterLines="0" w:afterAutospacing="0" w:line="280" w:lineRule="atLeast"/>
        <w:ind w:leftChars="0" w:left="0" w:rightChars="0" w:right="0" w:firstLineChars="0" w:firstLine="0"/>
        <w:contextualSpacing w:val="0"/>
        <w:outlineLvl w:val="9"/>
      </w:pPr>
      <w:rPr>
        <w:rFonts w:ascii="Arial" w:hAnsi="Arial"/>
        <w:b/>
        <w:color w:val="FFFFFF"/>
        <w:sz w:val="16"/>
      </w:rPr>
      <w:tblPr/>
      <w:tcPr>
        <w:shd w:val="clear" w:color="auto" w:fill="5A5099"/>
      </w:tcPr>
    </w:tblStylePr>
    <w:tblStylePr w:type="lastRow">
      <w:rPr>
        <w:rFonts w:ascii="Arial" w:hAnsi="Arial"/>
        <w:b w:val="0"/>
        <w:sz w:val="16"/>
      </w:rPr>
    </w:tblStylePr>
    <w:tblStylePr w:type="firstCol">
      <w:pPr>
        <w:wordWrap/>
        <w:spacing w:line="220" w:lineRule="atLeast"/>
      </w:pPr>
      <w:rPr>
        <w:rFonts w:ascii="Arial" w:hAnsi="Arial"/>
        <w:b w:val="0"/>
        <w:sz w:val="16"/>
      </w:rPr>
    </w:tblStylePr>
    <w:tblStylePr w:type="lastCol">
      <w:rPr>
        <w:rFonts w:ascii="Arial" w:hAnsi="Arial"/>
        <w:sz w:val="16"/>
      </w:rPr>
    </w:tblStylePr>
  </w:style>
  <w:style w:type="paragraph" w:customStyle="1" w:styleId="Normal-TabelOverskrift">
    <w:name w:val="Normal - Tabel Overskrift"/>
    <w:basedOn w:val="Normal"/>
    <w:rsid w:val="00AD6509"/>
    <w:pPr>
      <w:numPr>
        <w:ilvl w:val="1"/>
        <w:numId w:val="17"/>
      </w:numPr>
      <w:outlineLvl w:val="1"/>
    </w:pPr>
    <w:rPr>
      <w:b/>
      <w:color w:val="FFFFFF"/>
      <w:sz w:val="16"/>
    </w:rPr>
  </w:style>
  <w:style w:type="paragraph" w:customStyle="1" w:styleId="Normal-Note">
    <w:name w:val="Normal - Note"/>
    <w:basedOn w:val="Normal"/>
    <w:next w:val="Normal"/>
    <w:link w:val="Normal-NoteChar"/>
    <w:uiPriority w:val="2"/>
    <w:rsid w:val="00361E50"/>
    <w:pPr>
      <w:spacing w:before="60" w:after="60"/>
    </w:pPr>
    <w:rPr>
      <w:i/>
      <w:sz w:val="16"/>
    </w:rPr>
  </w:style>
  <w:style w:type="character" w:customStyle="1" w:styleId="FooterChar">
    <w:name w:val="Footer Char"/>
    <w:link w:val="Footer"/>
    <w:uiPriority w:val="7"/>
    <w:semiHidden/>
    <w:locked/>
    <w:rsid w:val="00FC67A6"/>
    <w:rPr>
      <w:rFonts w:ascii="Arial" w:hAnsi="Arial"/>
      <w:sz w:val="16"/>
      <w:szCs w:val="24"/>
    </w:rPr>
  </w:style>
  <w:style w:type="paragraph" w:customStyle="1" w:styleId="Graf">
    <w:name w:val="Graf"/>
    <w:basedOn w:val="Normal"/>
    <w:uiPriority w:val="7"/>
    <w:semiHidden/>
    <w:rsid w:val="004B0940"/>
    <w:pPr>
      <w:ind w:left="-57"/>
    </w:pPr>
  </w:style>
  <w:style w:type="paragraph" w:customStyle="1" w:styleId="Normal-Billedtekst">
    <w:name w:val="Normal - Billedtekst"/>
    <w:basedOn w:val="Normal-Note"/>
    <w:next w:val="Normal"/>
    <w:uiPriority w:val="2"/>
    <w:rsid w:val="00B064CB"/>
    <w:pPr>
      <w:spacing w:after="192"/>
      <w:contextualSpacing/>
    </w:pPr>
  </w:style>
  <w:style w:type="character" w:customStyle="1" w:styleId="Normal-NoteChar">
    <w:name w:val="Normal - Note Char"/>
    <w:link w:val="Normal-Note"/>
    <w:uiPriority w:val="2"/>
    <w:rsid w:val="00FC67A6"/>
    <w:rPr>
      <w:rFonts w:ascii="Arial" w:hAnsi="Arial"/>
      <w:i/>
      <w:sz w:val="16"/>
      <w:szCs w:val="24"/>
    </w:rPr>
  </w:style>
  <w:style w:type="paragraph" w:customStyle="1" w:styleId="Normal-Bilagsoverskrift">
    <w:name w:val="Normal - Bilags overskrift"/>
    <w:basedOn w:val="Normal-Refoverskrift"/>
    <w:next w:val="Normal"/>
    <w:uiPriority w:val="2"/>
    <w:rsid w:val="0088145E"/>
    <w:pPr>
      <w:numPr>
        <w:ilvl w:val="6"/>
        <w:numId w:val="24"/>
      </w:numPr>
    </w:pPr>
  </w:style>
  <w:style w:type="paragraph" w:customStyle="1" w:styleId="Normal-Bilag">
    <w:name w:val="Normal - Bilag"/>
    <w:basedOn w:val="Normal-Reference"/>
    <w:next w:val="Normal"/>
    <w:uiPriority w:val="2"/>
    <w:rsid w:val="007B4744"/>
    <w:pPr>
      <w:numPr>
        <w:ilvl w:val="5"/>
        <w:numId w:val="24"/>
      </w:numPr>
      <w:tabs>
        <w:tab w:val="clear" w:pos="1152"/>
        <w:tab w:val="left" w:pos="1474"/>
        <w:tab w:val="left" w:pos="2155"/>
      </w:tabs>
      <w:ind w:left="1151" w:hanging="1151"/>
    </w:pPr>
  </w:style>
  <w:style w:type="paragraph" w:customStyle="1" w:styleId="Normal-Appendix">
    <w:name w:val="Normal - Appendix"/>
    <w:basedOn w:val="Normal-Bilag"/>
    <w:uiPriority w:val="2"/>
    <w:rsid w:val="0088145E"/>
    <w:pPr>
      <w:numPr>
        <w:ilvl w:val="4"/>
        <w:numId w:val="18"/>
      </w:numPr>
    </w:pPr>
  </w:style>
  <w:style w:type="paragraph" w:customStyle="1" w:styleId="Normal-Taktil">
    <w:name w:val="Normal - Tak til"/>
    <w:basedOn w:val="Normal-Taktil-Navn"/>
    <w:uiPriority w:val="2"/>
    <w:semiHidden/>
    <w:rsid w:val="004539F8"/>
    <w:pPr>
      <w:spacing w:after="500" w:line="400" w:lineRule="atLeast"/>
      <w:outlineLvl w:val="4"/>
    </w:pPr>
    <w:rPr>
      <w:rFonts w:ascii="Neo Sans Std" w:hAnsi="Neo Sans Std"/>
      <w:color w:val="3366CC"/>
      <w:sz w:val="36"/>
    </w:rPr>
  </w:style>
  <w:style w:type="paragraph" w:styleId="Date">
    <w:name w:val="Date"/>
    <w:basedOn w:val="Normal"/>
    <w:next w:val="Normal"/>
    <w:uiPriority w:val="7"/>
    <w:semiHidden/>
    <w:rsid w:val="00BF3E89"/>
  </w:style>
  <w:style w:type="character" w:customStyle="1" w:styleId="CaptionChar">
    <w:name w:val="Caption Char"/>
    <w:link w:val="Caption"/>
    <w:rsid w:val="005E4618"/>
    <w:rPr>
      <w:rFonts w:ascii="Arial" w:hAnsi="Arial"/>
      <w:b/>
      <w:bCs/>
      <w:sz w:val="16"/>
      <w:lang w:val="da-DK" w:eastAsia="da-DK" w:bidi="ar-SA"/>
    </w:rPr>
  </w:style>
  <w:style w:type="table" w:customStyle="1" w:styleId="Table-DTU">
    <w:name w:val="Table - DTU"/>
    <w:basedOn w:val="TableNormal"/>
    <w:rsid w:val="005E4618"/>
    <w:tblPr>
      <w:tblInd w:w="113" w:type="dxa"/>
      <w:tblBorders>
        <w:top w:val="single" w:sz="8" w:space="0" w:color="FFFFFF"/>
        <w:bottom w:val="single" w:sz="8" w:space="0" w:color="FFFFFF"/>
        <w:insideH w:val="single" w:sz="8" w:space="0" w:color="FFFFFF"/>
      </w:tblBorders>
      <w:tblCellMar>
        <w:top w:w="62" w:type="dxa"/>
        <w:left w:w="108" w:type="dxa"/>
        <w:bottom w:w="62" w:type="dxa"/>
        <w:right w:w="108" w:type="dxa"/>
      </w:tblCellMar>
    </w:tblPr>
    <w:tcPr>
      <w:shd w:val="clear" w:color="auto" w:fill="D9D9D9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3B3B3"/>
      </w:tcPr>
    </w:tblStylePr>
  </w:style>
  <w:style w:type="paragraph" w:customStyle="1" w:styleId="Normal-ForsideOverskrift">
    <w:name w:val="Normal - Forside Overskrift"/>
    <w:basedOn w:val="Normal"/>
    <w:semiHidden/>
    <w:rsid w:val="002761BA"/>
    <w:pPr>
      <w:spacing w:line="560" w:lineRule="atLeast"/>
    </w:pPr>
    <w:rPr>
      <w:b/>
      <w:sz w:val="48"/>
      <w:szCs w:val="20"/>
      <w:lang w:eastAsia="en-US"/>
    </w:rPr>
  </w:style>
  <w:style w:type="paragraph" w:customStyle="1" w:styleId="Normal-Rapporttitel">
    <w:name w:val="Normal - Rapport titel"/>
    <w:basedOn w:val="Normal"/>
    <w:semiHidden/>
    <w:rsid w:val="00F645D6"/>
    <w:pPr>
      <w:spacing w:line="240" w:lineRule="auto"/>
    </w:pPr>
    <w:rPr>
      <w:b/>
      <w:noProof/>
      <w:color w:val="FFFFFF"/>
      <w:sz w:val="56"/>
      <w:szCs w:val="20"/>
      <w:lang w:eastAsia="en-US"/>
    </w:rPr>
  </w:style>
  <w:style w:type="character" w:customStyle="1" w:styleId="LedetekstOverskrift">
    <w:name w:val="Ledetekst Overskrift"/>
    <w:semiHidden/>
    <w:rsid w:val="00525441"/>
    <w:rPr>
      <w:b/>
      <w:sz w:val="16"/>
    </w:rPr>
  </w:style>
  <w:style w:type="character" w:customStyle="1" w:styleId="Ledetekst">
    <w:name w:val="Ledetekst"/>
    <w:semiHidden/>
    <w:rsid w:val="00525441"/>
    <w:rPr>
      <w:sz w:val="16"/>
    </w:rPr>
  </w:style>
  <w:style w:type="paragraph" w:customStyle="1" w:styleId="Rapportnummer">
    <w:name w:val="Rapportnummer"/>
    <w:basedOn w:val="Normal-Forfatter"/>
    <w:semiHidden/>
    <w:rsid w:val="0066479B"/>
    <w:pPr>
      <w:framePr w:hSpace="142" w:wrap="around" w:vAnchor="page" w:hAnchor="page" w:x="965" w:y="2382"/>
      <w:suppressOverlap/>
    </w:pPr>
  </w:style>
  <w:style w:type="paragraph" w:customStyle="1" w:styleId="Udgivelsesdato">
    <w:name w:val="Udgivelsesdato"/>
    <w:basedOn w:val="Normal-Forfatter"/>
    <w:semiHidden/>
    <w:rsid w:val="0066479B"/>
    <w:pPr>
      <w:framePr w:hSpace="142" w:wrap="around" w:vAnchor="page" w:hAnchor="page" w:x="965" w:y="2382"/>
      <w:suppressOverlap/>
    </w:pPr>
  </w:style>
  <w:style w:type="paragraph" w:customStyle="1" w:styleId="Overskrift1RisoeRap">
    <w:name w:val="Overskrift 1 RisoeRap"/>
    <w:basedOn w:val="Normal"/>
    <w:next w:val="Normal"/>
    <w:rsid w:val="009369A0"/>
    <w:pPr>
      <w:numPr>
        <w:numId w:val="32"/>
      </w:numPr>
      <w:spacing w:before="440" w:line="360" w:lineRule="atLeast"/>
    </w:pPr>
    <w:rPr>
      <w:b/>
      <w:sz w:val="32"/>
      <w:szCs w:val="20"/>
      <w:lang w:eastAsia="en-US"/>
    </w:rPr>
  </w:style>
  <w:style w:type="paragraph" w:styleId="TOAHeading">
    <w:name w:val="toa heading"/>
    <w:basedOn w:val="Normal"/>
    <w:next w:val="Normal"/>
    <w:semiHidden/>
    <w:rsid w:val="00325F9B"/>
    <w:pPr>
      <w:spacing w:before="120"/>
    </w:pPr>
    <w:rPr>
      <w:rFonts w:cs="Arial"/>
      <w:b/>
      <w:bCs/>
      <w:sz w:val="24"/>
    </w:rPr>
  </w:style>
  <w:style w:type="paragraph" w:customStyle="1" w:styleId="Overskrift2RisoeRap">
    <w:name w:val="Overskrift 2 RisoeRap"/>
    <w:basedOn w:val="Normal"/>
    <w:next w:val="Normal"/>
    <w:rsid w:val="009369A0"/>
    <w:pPr>
      <w:numPr>
        <w:ilvl w:val="1"/>
        <w:numId w:val="32"/>
      </w:numPr>
      <w:spacing w:before="200"/>
    </w:pPr>
    <w:rPr>
      <w:b/>
      <w:sz w:val="24"/>
      <w:szCs w:val="20"/>
      <w:lang w:eastAsia="en-US"/>
    </w:rPr>
  </w:style>
  <w:style w:type="paragraph" w:customStyle="1" w:styleId="Overskrift3mednummer">
    <w:name w:val="Overskrift 3 med nummer"/>
    <w:basedOn w:val="Normal"/>
    <w:next w:val="Normal"/>
    <w:rsid w:val="009369A0"/>
    <w:pPr>
      <w:numPr>
        <w:ilvl w:val="2"/>
        <w:numId w:val="32"/>
      </w:numPr>
      <w:spacing w:before="80"/>
    </w:pPr>
    <w:rPr>
      <w:b/>
      <w:sz w:val="21"/>
      <w:szCs w:val="20"/>
      <w:lang w:eastAsia="en-US"/>
    </w:rPr>
  </w:style>
  <w:style w:type="paragraph" w:customStyle="1" w:styleId="Norma-Afmeldertekst">
    <w:name w:val="Norma - Afmelder tekst"/>
    <w:basedOn w:val="Normal"/>
    <w:semiHidden/>
    <w:rsid w:val="009369A0"/>
    <w:pPr>
      <w:spacing w:line="220" w:lineRule="atLeast"/>
    </w:pPr>
    <w:rPr>
      <w:rFonts w:ascii="Times New Roman" w:hAnsi="Times New Roman"/>
      <w:sz w:val="18"/>
      <w:szCs w:val="20"/>
      <w:lang w:eastAsia="en-US"/>
    </w:rPr>
  </w:style>
  <w:style w:type="paragraph" w:customStyle="1" w:styleId="Template-Institutnavn">
    <w:name w:val="Template - Institutnavn"/>
    <w:basedOn w:val="Template"/>
    <w:rsid w:val="009369A0"/>
    <w:pPr>
      <w:spacing w:line="220" w:lineRule="atLeast"/>
    </w:pPr>
    <w:rPr>
      <w:b/>
      <w:sz w:val="14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6"/>
    <w:semiHidden/>
    <w:rsid w:val="00C80D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6"/>
    <w:semiHidden/>
    <w:rsid w:val="00C80DC2"/>
    <w:rPr>
      <w:rFonts w:ascii="Tahoma" w:hAnsi="Tahoma" w:cs="Tahoma"/>
      <w:sz w:val="16"/>
      <w:szCs w:val="16"/>
      <w:lang w:val="da-DK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ndenergi.dtu.dk/" TargetMode="Externa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4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4" Type="http://schemas.openxmlformats.org/officeDocument/2006/relationships/image" Target="media/image5.wmf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image" Target="media/image13.wmf"/><Relationship Id="rId1" Type="http://schemas.openxmlformats.org/officeDocument/2006/relationships/image" Target="media/image12.wmf"/><Relationship Id="rId4" Type="http://schemas.openxmlformats.org/officeDocument/2006/relationships/image" Target="media/image6.w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ha\Documents\Controller\trunk\report\VindEnergi%20E%20Rap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VindEnergi E Rapport.dot</Template>
  <TotalTime>68</TotalTime>
  <Pages>4</Pages>
  <Words>225</Words>
  <Characters>1786</Characters>
  <Application>Microsoft Office Word</Application>
  <DocSecurity>0</DocSecurity>
  <Lines>94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[Rapport titel]</vt:lpstr>
    </vt:vector>
  </TitlesOfParts>
  <Company>Risø DTU, National Laboratory for Sustainable Energy</Company>
  <LinksUpToDate>false</LinksUpToDate>
  <CharactersWithSpaces>1952</CharactersWithSpaces>
  <SharedDoc>false</SharedDoc>
  <HLinks>
    <vt:vector size="6" baseType="variant">
      <vt:variant>
        <vt:i4>4915293</vt:i4>
      </vt:variant>
      <vt:variant>
        <vt:i4>32</vt:i4>
      </vt:variant>
      <vt:variant>
        <vt:i4>0</vt:i4>
      </vt:variant>
      <vt:variant>
        <vt:i4>5</vt:i4>
      </vt:variant>
      <vt:variant>
        <vt:lpwstr>http://www.vindenergi.dtu.dk/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[Rapport titel]</dc:title>
  <dc:creator>Morten Hartvig Hansen</dc:creator>
  <cp:lastModifiedBy>Morten Hartvig Hansen</cp:lastModifiedBy>
  <cp:revision>6</cp:revision>
  <dcterms:created xsi:type="dcterms:W3CDTF">2013-01-12T11:23:00Z</dcterms:created>
  <dcterms:modified xsi:type="dcterms:W3CDTF">2013-01-16T12:09:00Z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Colour">
    <vt:lpwstr>13395507</vt:lpwstr>
  </property>
  <property fmtid="{D5CDD505-2E9C-101B-9397-08002B2CF9AE}" pid="3" name="CurrentUser">
    <vt:lpwstr>Standard Profile</vt:lpwstr>
  </property>
  <property fmtid="{D5CDD505-2E9C-101B-9397-08002B2CF9AE}" pid="4" name="CurrentOffice">
    <vt:lpwstr>Vindenergi (Risø campus)</vt:lpwstr>
  </property>
</Properties>
</file>